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Content>
        <w:p w14:paraId="5B0B6050" w14:textId="407838F0" w:rsidR="00D85460" w:rsidRDefault="00BA0AB4">
          <w:pPr>
            <w:pStyle w:val="Heading1"/>
          </w:pPr>
          <w:r>
            <w:t>Stakeholder</w:t>
          </w:r>
          <w:r w:rsidR="0095102C">
            <w:t xml:space="preserve"> Meeting</w:t>
          </w:r>
        </w:p>
      </w:sdtContent>
    </w:sdt>
    <w:p w14:paraId="5E7ACC08" w14:textId="2AA6F702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3-01-10T00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7A78ED">
            <w:t>1</w:t>
          </w:r>
          <w:r w:rsidR="00F150C6">
            <w:t>/</w:t>
          </w:r>
          <w:r w:rsidR="007A2888">
            <w:t>10</w:t>
          </w:r>
          <w:r w:rsidR="00F150C6">
            <w:t>/202</w:t>
          </w:r>
          <w:r w:rsidR="007A2888">
            <w:t>3</w:t>
          </w:r>
          <w:r w:rsidR="00F150C6">
            <w:t xml:space="preserve"> 1</w:t>
          </w:r>
          <w:r w:rsidR="005913CE">
            <w:t>2</w:t>
          </w:r>
          <w:r w:rsidR="00F150C6">
            <w:t>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Content>
              <w:r w:rsidR="00BA0AB4">
                <w:rPr>
                  <w:rFonts w:ascii="Segoe UI" w:hAnsi="Segoe UI" w:cs="Segoe UI"/>
                  <w:color w:val="323130"/>
                  <w:shd w:val="clear" w:color="auto" w:fill="FFFFFF"/>
                </w:rPr>
                <w:t>TQ4-1.404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3DF93CC0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</w:t>
                </w:r>
                <w:r w:rsidR="009F6F6B">
                  <w:t>Raymond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C802F8F" w14:textId="6D80E3BA" w:rsidR="00514786" w:rsidRDefault="00F150C6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02DD0481" w14:textId="77777777" w:rsidR="000D3043" w:rsidRDefault="008E05ED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More questions</w:t>
            </w:r>
          </w:p>
          <w:p w14:paraId="3A59DDAB" w14:textId="77777777" w:rsidR="008E05ED" w:rsidRDefault="008E05ED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Feedback</w:t>
            </w:r>
          </w:p>
          <w:p w14:paraId="5A440DE8" w14:textId="77777777" w:rsidR="001E6F3A" w:rsidRDefault="001E6F3A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Demo of AWS Inspector</w:t>
            </w:r>
          </w:p>
          <w:p w14:paraId="07787E9D" w14:textId="77777777" w:rsidR="001E6F3A" w:rsidRDefault="001E6F3A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What is left for us before the final</w:t>
            </w:r>
          </w:p>
          <w:p w14:paraId="2CAD3B3F" w14:textId="27F099B9" w:rsidR="00F3284C" w:rsidRPr="008E05ED" w:rsidRDefault="00F3284C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Invitation to our Innovation event</w:t>
            </w: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Content>
            <w:tc>
              <w:tcPr>
                <w:tcW w:w="1800" w:type="dxa"/>
              </w:tcPr>
              <w:p w14:paraId="3AE1D382" w14:textId="34C6CC6F" w:rsidR="00514786" w:rsidRDefault="008E05ED" w:rsidP="00537F75">
                <w:pPr>
                  <w:spacing w:after="0"/>
                </w:pPr>
                <w:r>
                  <w:t>1</w:t>
                </w:r>
                <w:r w:rsidR="001E6F3A">
                  <w:t>5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05F6B" w14:textId="77777777" w:rsidR="00C23055" w:rsidRDefault="00C23055">
      <w:r>
        <w:separator/>
      </w:r>
    </w:p>
  </w:endnote>
  <w:endnote w:type="continuationSeparator" w:id="0">
    <w:p w14:paraId="49FE53A7" w14:textId="77777777" w:rsidR="00C23055" w:rsidRDefault="00C2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10545" w14:textId="77777777" w:rsidR="00C23055" w:rsidRDefault="00C23055">
      <w:r>
        <w:separator/>
      </w:r>
    </w:p>
  </w:footnote>
  <w:footnote w:type="continuationSeparator" w:id="0">
    <w:p w14:paraId="3BD8E37E" w14:textId="77777777" w:rsidR="00C23055" w:rsidRDefault="00C2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62115"/>
    <w:multiLevelType w:val="multilevel"/>
    <w:tmpl w:val="C82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7702C4"/>
    <w:multiLevelType w:val="multilevel"/>
    <w:tmpl w:val="849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1935582">
    <w:abstractNumId w:val="1"/>
  </w:num>
  <w:num w:numId="2" w16cid:durableId="122166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667F"/>
    <w:rsid w:val="000B773B"/>
    <w:rsid w:val="000D3043"/>
    <w:rsid w:val="00174093"/>
    <w:rsid w:val="001C0F88"/>
    <w:rsid w:val="001E6F3A"/>
    <w:rsid w:val="0022656D"/>
    <w:rsid w:val="002A593A"/>
    <w:rsid w:val="002A66BE"/>
    <w:rsid w:val="00372831"/>
    <w:rsid w:val="0039526F"/>
    <w:rsid w:val="004C3D33"/>
    <w:rsid w:val="004D3890"/>
    <w:rsid w:val="00510C6D"/>
    <w:rsid w:val="00514786"/>
    <w:rsid w:val="0051584C"/>
    <w:rsid w:val="00520AD8"/>
    <w:rsid w:val="00521F0F"/>
    <w:rsid w:val="005733E3"/>
    <w:rsid w:val="005913CE"/>
    <w:rsid w:val="005B0398"/>
    <w:rsid w:val="005C5D77"/>
    <w:rsid w:val="006463BE"/>
    <w:rsid w:val="00680836"/>
    <w:rsid w:val="00704B61"/>
    <w:rsid w:val="007A2888"/>
    <w:rsid w:val="007A78ED"/>
    <w:rsid w:val="0086654C"/>
    <w:rsid w:val="00887FBD"/>
    <w:rsid w:val="008E05ED"/>
    <w:rsid w:val="008E5432"/>
    <w:rsid w:val="0095102C"/>
    <w:rsid w:val="00961675"/>
    <w:rsid w:val="00965811"/>
    <w:rsid w:val="009666BD"/>
    <w:rsid w:val="009B4BDC"/>
    <w:rsid w:val="009F03B3"/>
    <w:rsid w:val="009F6F6B"/>
    <w:rsid w:val="00A4536B"/>
    <w:rsid w:val="00A754D5"/>
    <w:rsid w:val="00AD5A98"/>
    <w:rsid w:val="00B51CF2"/>
    <w:rsid w:val="00B5295D"/>
    <w:rsid w:val="00B71DEC"/>
    <w:rsid w:val="00B7499F"/>
    <w:rsid w:val="00BA0AB4"/>
    <w:rsid w:val="00C121FA"/>
    <w:rsid w:val="00C23055"/>
    <w:rsid w:val="00C94F7B"/>
    <w:rsid w:val="00CD0F63"/>
    <w:rsid w:val="00CD2396"/>
    <w:rsid w:val="00D85460"/>
    <w:rsid w:val="00DE1189"/>
    <w:rsid w:val="00EA4CAD"/>
    <w:rsid w:val="00F05452"/>
    <w:rsid w:val="00F150C6"/>
    <w:rsid w:val="00F3284C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150C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150C6"/>
  </w:style>
  <w:style w:type="character" w:customStyle="1" w:styleId="eop">
    <w:name w:val="eop"/>
    <w:basedOn w:val="DefaultParagraphFont"/>
    <w:rsid w:val="00F150C6"/>
  </w:style>
  <w:style w:type="character" w:customStyle="1" w:styleId="tabchar">
    <w:name w:val="tabchar"/>
    <w:basedOn w:val="DefaultParagraphFont"/>
    <w:rsid w:val="00F15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46C7C"/>
    <w:rsid w:val="003850AA"/>
    <w:rsid w:val="00465056"/>
    <w:rsid w:val="004738AD"/>
    <w:rsid w:val="004A770D"/>
    <w:rsid w:val="004D6D29"/>
    <w:rsid w:val="00552F00"/>
    <w:rsid w:val="005B50AF"/>
    <w:rsid w:val="007654AB"/>
    <w:rsid w:val="00767B2B"/>
    <w:rsid w:val="00943480"/>
    <w:rsid w:val="00A81869"/>
    <w:rsid w:val="00C36B08"/>
    <w:rsid w:val="00D07B4B"/>
    <w:rsid w:val="00DB6029"/>
    <w:rsid w:val="00EB1D9B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2023-01-11T10:02:00Z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