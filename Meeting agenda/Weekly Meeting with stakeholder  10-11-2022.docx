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EEFAB5E73A44B11B8D6BF575EAF0C29"/>
        </w:placeholder>
        <w15:appearance w15:val="hidden"/>
      </w:sdtPr>
      <w:sdtContent>
        <w:p w14:paraId="5B0B6050" w14:textId="407838F0" w:rsidR="00D85460" w:rsidRDefault="00BA0AB4">
          <w:pPr>
            <w:pStyle w:val="Heading1"/>
          </w:pPr>
          <w:r>
            <w:t>Stakeholder</w:t>
          </w:r>
          <w:r w:rsidR="0095102C">
            <w:t xml:space="preserve"> Meeting</w:t>
          </w:r>
        </w:p>
      </w:sdtContent>
    </w:sdt>
    <w:p w14:paraId="5E7ACC08" w14:textId="21A1F5DC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4609B8FB6DC342AD8848217D027EBEAE"/>
          </w:placeholder>
          <w:date w:fullDate="2022-10-11T00:0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E84016">
            <w:t>10</w:t>
          </w:r>
          <w:r w:rsidR="00F150C6">
            <w:t>/1</w:t>
          </w:r>
          <w:r w:rsidR="00E84016">
            <w:t>1</w:t>
          </w:r>
          <w:r w:rsidR="00F150C6">
            <w:t>/2022 1</w:t>
          </w:r>
          <w:r w:rsidR="00E84016">
            <w:t>2</w:t>
          </w:r>
          <w:r w:rsidR="00F150C6">
            <w:t>:00 AM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040D267A49A4D8BB9FBE32DFC4AF02E"/>
          </w:placeholder>
          <w15:appearance w15:val="hidden"/>
        </w:sdtPr>
        <w:sdtContent>
          <w:sdt>
            <w:sdtPr>
              <w:id w:val="1363396593"/>
              <w:placeholder>
                <w:docPart w:val="745712DAF72A43CF8B391E5E297599D8"/>
              </w:placeholder>
              <w15:appearance w15:val="hidden"/>
            </w:sdtPr>
            <w:sdtContent>
              <w:r w:rsidR="00BA0AB4">
                <w:rPr>
                  <w:rFonts w:ascii="Segoe UI" w:hAnsi="Segoe UI" w:cs="Segoe UI"/>
                  <w:color w:val="323130"/>
                  <w:shd w:val="clear" w:color="auto" w:fill="FFFFFF"/>
                </w:rPr>
                <w:t>TQ4-1.404</w:t>
              </w:r>
            </w:sdtContent>
          </w:sdt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32C55000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43EC9F4B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27F2291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44C2AF2D0D8F4A738664D81B7B8859D4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020586A" w14:textId="31D809A1" w:rsidR="00D85460" w:rsidRDefault="00C94F7B">
                      <w:pPr>
                        <w:spacing w:after="0"/>
                      </w:pPr>
                      <w:r>
                        <w:t>Group 1</w:t>
                      </w:r>
                    </w:p>
                  </w:tc>
                </w:sdtContent>
              </w:sdt>
            </w:tr>
            <w:tr w:rsidR="00D85460" w14:paraId="4949405C" w14:textId="77777777" w:rsidTr="00514786">
              <w:tc>
                <w:tcPr>
                  <w:tcW w:w="2400" w:type="dxa"/>
                </w:tcPr>
                <w:p w14:paraId="67A7D05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B8F204BEEFB9423586FF1E669F4F100F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BF0A07A" w14:textId="49365757" w:rsidR="00D85460" w:rsidRDefault="00EA4CAD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14:paraId="24EF0989" w14:textId="77777777" w:rsidTr="00514786">
              <w:tc>
                <w:tcPr>
                  <w:tcW w:w="2400" w:type="dxa"/>
                </w:tcPr>
                <w:p w14:paraId="1A36F3AC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29E226B4B7F4B5D8979969BE53FF93B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492ED6B0" w14:textId="5E379D4F" w:rsidR="00D85460" w:rsidRDefault="00B51CF2">
                      <w:pPr>
                        <w:spacing w:after="0"/>
                      </w:pPr>
                      <w:r>
                        <w:t>Aleksandar</w:t>
                      </w:r>
                    </w:p>
                  </w:tc>
                </w:sdtContent>
              </w:sdt>
            </w:tr>
            <w:tr w:rsidR="00D85460" w14:paraId="5B16CA8B" w14:textId="77777777" w:rsidTr="00514786">
              <w:tc>
                <w:tcPr>
                  <w:tcW w:w="2400" w:type="dxa"/>
                </w:tcPr>
                <w:p w14:paraId="014DA05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7ECAA73BC0774C6EA394510458FBF7E9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A0C0B36" w14:textId="41995A2F" w:rsidR="00D85460" w:rsidRDefault="00B51CF2" w:rsidP="00C94F7B">
                      <w:pPr>
                        <w:spacing w:after="0"/>
                        <w:ind w:left="0"/>
                      </w:pPr>
                      <w:r>
                        <w:t xml:space="preserve"> Teun</w:t>
                      </w:r>
                      <w:r w:rsidR="00680836">
                        <w:t>, Luuk</w:t>
                      </w:r>
                    </w:p>
                  </w:tc>
                </w:sdtContent>
              </w:sdt>
            </w:tr>
            <w:tr w:rsidR="00D85460" w14:paraId="504ADD91" w14:textId="77777777" w:rsidTr="00514786">
              <w:tc>
                <w:tcPr>
                  <w:tcW w:w="2400" w:type="dxa"/>
                </w:tcPr>
                <w:p w14:paraId="1465171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E6C853F65CB942D483A8AE88EE629105"/>
                    </w:placeholder>
                    <w15:appearance w15:val="hidden"/>
                  </w:sdtPr>
                  <w:sdtContent>
                    <w:p w14:paraId="0534A92D" w14:textId="3C8E765A" w:rsidR="00D85460" w:rsidRDefault="0051584C">
                      <w:pPr>
                        <w:spacing w:after="0"/>
                      </w:pPr>
                      <w:r>
                        <w:t>Ale</w:t>
                      </w:r>
                      <w:r w:rsidR="00C94F7B">
                        <w:t>ksandar</w:t>
                      </w:r>
                    </w:p>
                  </w:sdtContent>
                </w:sdt>
              </w:tc>
            </w:tr>
          </w:tbl>
          <w:p w14:paraId="6322E2AF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4C5F39B3" w14:textId="3DF93CC0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978DEDF2FB8470C84D243A9679EFF1D"/>
                </w:placeholder>
                <w15:appearance w15:val="hidden"/>
              </w:sdtPr>
              <w:sdtContent>
                <w:r w:rsidR="00B71DEC">
                  <w:t xml:space="preserve">: </w:t>
                </w:r>
                <w:r w:rsidR="00C94F7B">
                  <w:t>Aleksandar, Teun</w:t>
                </w:r>
                <w:r w:rsidR="00965811">
                  <w:t>, Luuk</w:t>
                </w:r>
                <w:r w:rsidR="00C94F7B">
                  <w:t xml:space="preserve"> &amp; </w:t>
                </w:r>
                <w:r w:rsidR="009F6F6B">
                  <w:t>Raymond</w:t>
                </w:r>
              </w:sdtContent>
            </w:sdt>
          </w:p>
          <w:p w14:paraId="2A484D2C" w14:textId="59B89965" w:rsidR="00D85460" w:rsidRDefault="00D85460">
            <w:pPr>
              <w:spacing w:after="0"/>
            </w:pPr>
          </w:p>
        </w:tc>
      </w:tr>
    </w:tbl>
    <w:p w14:paraId="569AE09F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7FB3DD7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0EA81EB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2AE0121" w14:textId="79563144" w:rsidR="00514786" w:rsidRDefault="00514786" w:rsidP="00537F75">
            <w:pPr>
              <w:pStyle w:val="Heading3"/>
              <w:spacing w:after="0"/>
              <w:outlineLvl w:val="2"/>
            </w:pPr>
          </w:p>
        </w:tc>
        <w:tc>
          <w:tcPr>
            <w:tcW w:w="1800" w:type="dxa"/>
          </w:tcPr>
          <w:p w14:paraId="486E3BDC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047BEC2F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541" w:type="dxa"/>
              </w:tcPr>
              <w:p w14:paraId="0C802F8F" w14:textId="41C634C8" w:rsidR="00514786" w:rsidRDefault="00F150C6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6112" w:type="dxa"/>
          </w:tcPr>
          <w:p w14:paraId="6B8DC675" w14:textId="77777777" w:rsidR="00EC65B9" w:rsidRDefault="00EC65B9" w:rsidP="00EC65B9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GitHub problem solved?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9036373" w14:textId="77777777" w:rsidR="00EC65B9" w:rsidRDefault="00EC65B9" w:rsidP="00EC65B9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How did you like the poster event?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20B10D0" w14:textId="77777777" w:rsidR="00EC65B9" w:rsidRDefault="00EC65B9" w:rsidP="00EC65B9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More feedback please: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D90D3D5" w14:textId="77777777" w:rsidR="00EC65B9" w:rsidRDefault="00EC65B9" w:rsidP="00EC65B9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2505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What do you think of the requirements?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81B44CF" w14:textId="77777777" w:rsidR="00EC65B9" w:rsidRDefault="00EC65B9" w:rsidP="00EC65B9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2505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What do you think of the research questions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92B760B" w14:textId="77777777" w:rsidR="00EC65B9" w:rsidRDefault="00EC65B9" w:rsidP="00EC65B9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2505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What do you think about the project plan in general? 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35C4A5B" w14:textId="77777777" w:rsidR="00EC65B9" w:rsidRDefault="00EC65B9" w:rsidP="00EC65B9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2505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nl-NL"/>
              </w:rPr>
              <w:t>Test environment ready?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7DFED4CD" w14:textId="589715CF" w:rsidR="00F150C6" w:rsidRPr="00F150C6" w:rsidRDefault="00F150C6" w:rsidP="00EC65B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7DD6B85" w14:textId="77777777" w:rsidR="00F150C6" w:rsidRDefault="00F150C6" w:rsidP="00F150C6">
            <w:pPr>
              <w:pStyle w:val="paragraph"/>
              <w:spacing w:before="0" w:beforeAutospacing="0" w:after="0" w:afterAutospacing="0"/>
              <w:ind w:left="108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</w:p>
          <w:p w14:paraId="2CAD3B3F" w14:textId="725FD495" w:rsidR="000D3043" w:rsidRPr="00EA4CAD" w:rsidRDefault="000D3043" w:rsidP="00EC65B9">
            <w:pPr>
              <w:spacing w:before="0" w:after="0"/>
              <w:ind w:left="0"/>
              <w:textAlignment w:val="baseline"/>
              <w:rPr>
                <w:bCs w:val="0"/>
              </w:rPr>
            </w:pPr>
          </w:p>
        </w:tc>
        <w:tc>
          <w:tcPr>
            <w:tcW w:w="2347" w:type="dxa"/>
          </w:tcPr>
          <w:p w14:paraId="0CC69F81" w14:textId="48CCEFCB" w:rsidR="00514786" w:rsidRDefault="00514786" w:rsidP="0051584C">
            <w:pPr>
              <w:spacing w:after="0"/>
              <w:ind w:left="0"/>
            </w:pPr>
          </w:p>
        </w:tc>
        <w:sdt>
          <w:sdtPr>
            <w:id w:val="478045287"/>
            <w:placeholder>
              <w:docPart w:val="A84DBEADE7F1432AA768CA89B2837492"/>
            </w:placeholder>
            <w15:appearance w15:val="hidden"/>
          </w:sdtPr>
          <w:sdtContent>
            <w:tc>
              <w:tcPr>
                <w:tcW w:w="1800" w:type="dxa"/>
              </w:tcPr>
              <w:p w14:paraId="3AE1D382" w14:textId="28EC4EA0" w:rsidR="00514786" w:rsidRDefault="00922B35" w:rsidP="00537F75">
                <w:pPr>
                  <w:spacing w:after="0"/>
                </w:pPr>
                <w:r>
                  <w:t>20</w:t>
                </w:r>
                <w:r w:rsidR="000B773B">
                  <w:t xml:space="preserve"> minutes</w:t>
                </w:r>
              </w:p>
            </w:tc>
          </w:sdtContent>
        </w:sdt>
      </w:tr>
      <w:tr w:rsidR="0051584C" w14:paraId="2DAC9873" w14:textId="77777777" w:rsidTr="00514786">
        <w:tc>
          <w:tcPr>
            <w:tcW w:w="541" w:type="dxa"/>
          </w:tcPr>
          <w:p w14:paraId="055E7D8E" w14:textId="77777777" w:rsidR="0051584C" w:rsidRDefault="0051584C" w:rsidP="00537F75">
            <w:pPr>
              <w:spacing w:after="0"/>
            </w:pPr>
          </w:p>
        </w:tc>
        <w:tc>
          <w:tcPr>
            <w:tcW w:w="6112" w:type="dxa"/>
          </w:tcPr>
          <w:p w14:paraId="15036D22" w14:textId="360DD5FA" w:rsidR="0051584C" w:rsidRDefault="0051584C" w:rsidP="00537F75">
            <w:pPr>
              <w:spacing w:after="0"/>
            </w:pPr>
          </w:p>
        </w:tc>
        <w:tc>
          <w:tcPr>
            <w:tcW w:w="2347" w:type="dxa"/>
          </w:tcPr>
          <w:p w14:paraId="3F7E5BD6" w14:textId="77777777" w:rsidR="0051584C" w:rsidRDefault="0051584C" w:rsidP="0051584C">
            <w:pPr>
              <w:spacing w:after="0"/>
              <w:ind w:left="0"/>
            </w:pPr>
          </w:p>
        </w:tc>
        <w:tc>
          <w:tcPr>
            <w:tcW w:w="1800" w:type="dxa"/>
          </w:tcPr>
          <w:p w14:paraId="6D95FA34" w14:textId="77777777" w:rsidR="0051584C" w:rsidRDefault="0051584C" w:rsidP="00537F75">
            <w:pPr>
              <w:spacing w:after="0"/>
            </w:pPr>
          </w:p>
        </w:tc>
      </w:tr>
    </w:tbl>
    <w:p w14:paraId="56195B57" w14:textId="3B524AA8" w:rsidR="00D85460" w:rsidRDefault="00D85460" w:rsidP="00C121FA">
      <w:pPr>
        <w:ind w:left="0"/>
      </w:pPr>
    </w:p>
    <w:p w14:paraId="25D1FE36" w14:textId="23504360" w:rsidR="00D85460" w:rsidRDefault="00D85460"/>
    <w:sectPr w:rsidR="00D85460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D94C6" w14:textId="77777777" w:rsidR="00B62BD9" w:rsidRDefault="00B62BD9">
      <w:r>
        <w:separator/>
      </w:r>
    </w:p>
  </w:endnote>
  <w:endnote w:type="continuationSeparator" w:id="0">
    <w:p w14:paraId="45756A18" w14:textId="77777777" w:rsidR="00B62BD9" w:rsidRDefault="00B6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CCFA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83902" w14:textId="77777777" w:rsidR="00B62BD9" w:rsidRDefault="00B62BD9">
      <w:r>
        <w:separator/>
      </w:r>
    </w:p>
  </w:footnote>
  <w:footnote w:type="continuationSeparator" w:id="0">
    <w:p w14:paraId="1CB4C243" w14:textId="77777777" w:rsidR="00B62BD9" w:rsidRDefault="00B62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32E68"/>
    <w:multiLevelType w:val="multilevel"/>
    <w:tmpl w:val="F05A35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C062115"/>
    <w:multiLevelType w:val="multilevel"/>
    <w:tmpl w:val="C826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FE5F3B"/>
    <w:multiLevelType w:val="multilevel"/>
    <w:tmpl w:val="43AC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7702C4"/>
    <w:multiLevelType w:val="multilevel"/>
    <w:tmpl w:val="8498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3593721">
    <w:abstractNumId w:val="3"/>
  </w:num>
  <w:num w:numId="2" w16cid:durableId="1700086102">
    <w:abstractNumId w:val="1"/>
  </w:num>
  <w:num w:numId="3" w16cid:durableId="1918054224">
    <w:abstractNumId w:val="2"/>
  </w:num>
  <w:num w:numId="4" w16cid:durableId="122332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3"/>
    <w:rsid w:val="0002667F"/>
    <w:rsid w:val="000B773B"/>
    <w:rsid w:val="000D3043"/>
    <w:rsid w:val="00174093"/>
    <w:rsid w:val="001C0F88"/>
    <w:rsid w:val="0022656D"/>
    <w:rsid w:val="002A593A"/>
    <w:rsid w:val="00372831"/>
    <w:rsid w:val="0039526F"/>
    <w:rsid w:val="004C3D33"/>
    <w:rsid w:val="004D3890"/>
    <w:rsid w:val="00510C6D"/>
    <w:rsid w:val="00514786"/>
    <w:rsid w:val="0051584C"/>
    <w:rsid w:val="00520AD8"/>
    <w:rsid w:val="00521F0F"/>
    <w:rsid w:val="005733E3"/>
    <w:rsid w:val="005B0398"/>
    <w:rsid w:val="005C5D77"/>
    <w:rsid w:val="00642134"/>
    <w:rsid w:val="006463BE"/>
    <w:rsid w:val="00680836"/>
    <w:rsid w:val="00704B61"/>
    <w:rsid w:val="0086654C"/>
    <w:rsid w:val="00887FBD"/>
    <w:rsid w:val="008E5432"/>
    <w:rsid w:val="00922B35"/>
    <w:rsid w:val="0095102C"/>
    <w:rsid w:val="00961675"/>
    <w:rsid w:val="00965811"/>
    <w:rsid w:val="009666BD"/>
    <w:rsid w:val="009B4BDC"/>
    <w:rsid w:val="009F03B3"/>
    <w:rsid w:val="009F6F6B"/>
    <w:rsid w:val="00A754D5"/>
    <w:rsid w:val="00AD5A98"/>
    <w:rsid w:val="00B51CF2"/>
    <w:rsid w:val="00B5295D"/>
    <w:rsid w:val="00B62BD9"/>
    <w:rsid w:val="00B71DEC"/>
    <w:rsid w:val="00B7499F"/>
    <w:rsid w:val="00BA0AB4"/>
    <w:rsid w:val="00C121FA"/>
    <w:rsid w:val="00C94F7B"/>
    <w:rsid w:val="00CD0F63"/>
    <w:rsid w:val="00CD2396"/>
    <w:rsid w:val="00D85460"/>
    <w:rsid w:val="00DE1189"/>
    <w:rsid w:val="00E84016"/>
    <w:rsid w:val="00EA4CAD"/>
    <w:rsid w:val="00EC65B9"/>
    <w:rsid w:val="00F05452"/>
    <w:rsid w:val="00F150C6"/>
    <w:rsid w:val="00F73FC7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3AAF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D0F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3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150C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F150C6"/>
  </w:style>
  <w:style w:type="character" w:customStyle="1" w:styleId="eop">
    <w:name w:val="eop"/>
    <w:basedOn w:val="DefaultParagraphFont"/>
    <w:rsid w:val="00F150C6"/>
  </w:style>
  <w:style w:type="character" w:customStyle="1" w:styleId="tabchar">
    <w:name w:val="tabchar"/>
    <w:basedOn w:val="DefaultParagraphFont"/>
    <w:rsid w:val="00F15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FAB5E73A44B11B8D6BF575EAF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2342-6E2F-4209-82E0-265F4B44874E}"/>
      </w:docPartPr>
      <w:docPartBody>
        <w:p w:rsidR="004738AD" w:rsidRDefault="003850AA">
          <w:pPr>
            <w:pStyle w:val="AEEFAB5E73A44B11B8D6BF575EAF0C29"/>
          </w:pPr>
          <w:r>
            <w:t>Team Meeting</w:t>
          </w:r>
        </w:p>
      </w:docPartBody>
    </w:docPart>
    <w:docPart>
      <w:docPartPr>
        <w:name w:val="4609B8FB6DC342AD8848217D027EB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79BC-7263-4C74-9648-4BADEF2F21E2}"/>
      </w:docPartPr>
      <w:docPartBody>
        <w:p w:rsidR="004738AD" w:rsidRDefault="003850AA">
          <w:pPr>
            <w:pStyle w:val="4609B8FB6DC342AD8848217D027EBEAE"/>
          </w:pPr>
          <w:r>
            <w:t>[Date | time]</w:t>
          </w:r>
        </w:p>
      </w:docPartBody>
    </w:docPart>
    <w:docPart>
      <w:docPartPr>
        <w:name w:val="3040D267A49A4D8BB9FBE32DFC4A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1A25-C3C8-4BDD-A83C-8A0F5C1BB0DC}"/>
      </w:docPartPr>
      <w:docPartBody>
        <w:p w:rsidR="004738AD" w:rsidRDefault="003850AA">
          <w:pPr>
            <w:pStyle w:val="3040D267A49A4D8BB9FBE32DFC4AF02E"/>
          </w:pPr>
          <w:r>
            <w:t>[Location]</w:t>
          </w:r>
        </w:p>
      </w:docPartBody>
    </w:docPart>
    <w:docPart>
      <w:docPartPr>
        <w:name w:val="44C2AF2D0D8F4A738664D81B7B88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79E0-9345-4E98-A7C6-3423B9989469}"/>
      </w:docPartPr>
      <w:docPartBody>
        <w:p w:rsidR="004738AD" w:rsidRDefault="003850AA">
          <w:pPr>
            <w:pStyle w:val="44C2AF2D0D8F4A738664D81B7B8859D4"/>
          </w:pPr>
          <w:r>
            <w:t>[Meeting called by]</w:t>
          </w:r>
        </w:p>
      </w:docPartBody>
    </w:docPart>
    <w:docPart>
      <w:docPartPr>
        <w:name w:val="B8F204BEEFB9423586FF1E669F4F1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03390-E96B-49F4-8BF6-A2BC103A1D6C}"/>
      </w:docPartPr>
      <w:docPartBody>
        <w:p w:rsidR="004738AD" w:rsidRDefault="003850AA">
          <w:pPr>
            <w:pStyle w:val="B8F204BEEFB9423586FF1E669F4F100F"/>
          </w:pPr>
          <w:r>
            <w:t>[Type of meeting]</w:t>
          </w:r>
        </w:p>
      </w:docPartBody>
    </w:docPart>
    <w:docPart>
      <w:docPartPr>
        <w:name w:val="029E226B4B7F4B5D8979969BE53F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E899-E24F-438C-872F-34E185166B05}"/>
      </w:docPartPr>
      <w:docPartBody>
        <w:p w:rsidR="004738AD" w:rsidRDefault="003850AA">
          <w:pPr>
            <w:pStyle w:val="029E226B4B7F4B5D8979969BE53FF93B"/>
          </w:pPr>
          <w:r>
            <w:t>[Facilitator]</w:t>
          </w:r>
        </w:p>
      </w:docPartBody>
    </w:docPart>
    <w:docPart>
      <w:docPartPr>
        <w:name w:val="7ECAA73BC0774C6EA394510458FBF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983F-BB13-488E-8865-04F70C980EE0}"/>
      </w:docPartPr>
      <w:docPartBody>
        <w:p w:rsidR="004738AD" w:rsidRDefault="003850AA">
          <w:pPr>
            <w:pStyle w:val="7ECAA73BC0774C6EA394510458FBF7E9"/>
          </w:pPr>
          <w:r>
            <w:t>[Note taker]</w:t>
          </w:r>
        </w:p>
      </w:docPartBody>
    </w:docPart>
    <w:docPart>
      <w:docPartPr>
        <w:name w:val="E6C853F65CB942D483A8AE88EE62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7641-0B57-4E7B-9D2B-BE55F7C8BF6F}"/>
      </w:docPartPr>
      <w:docPartBody>
        <w:p w:rsidR="004738AD" w:rsidRDefault="003850AA">
          <w:pPr>
            <w:pStyle w:val="E6C853F65CB942D483A8AE88EE629105"/>
          </w:pPr>
          <w:r>
            <w:t>[Timekeeper]</w:t>
          </w:r>
        </w:p>
      </w:docPartBody>
    </w:docPart>
    <w:docPart>
      <w:docPartPr>
        <w:name w:val="E978DEDF2FB8470C84D243A9679EF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2FB68-06ED-4DA1-BE88-AD06E45B9A57}"/>
      </w:docPartPr>
      <w:docPartBody>
        <w:p w:rsidR="004738AD" w:rsidRDefault="003850AA">
          <w:pPr>
            <w:pStyle w:val="E978DEDF2FB8470C84D243A9679EFF1D"/>
          </w:pPr>
          <w:r>
            <w:t>[Attendees]</w:t>
          </w:r>
        </w:p>
      </w:docPartBody>
    </w:docPart>
    <w:docPart>
      <w:docPartPr>
        <w:name w:val="A84DBEADE7F1432AA768CA89B2837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72CB4-6652-46FB-BB75-DA98D91A758A}"/>
      </w:docPartPr>
      <w:docPartBody>
        <w:p w:rsidR="004738AD" w:rsidRDefault="003850AA">
          <w:pPr>
            <w:pStyle w:val="A84DBEADE7F1432AA768CA89B2837492"/>
          </w:pPr>
          <w:r>
            <w:t>[Time]</w:t>
          </w:r>
        </w:p>
      </w:docPartBody>
    </w:docPart>
    <w:docPart>
      <w:docPartPr>
        <w:name w:val="745712DAF72A43CF8B391E5E29759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821BE-F85D-4FD4-885E-D015D3BC4B6C}"/>
      </w:docPartPr>
      <w:docPartBody>
        <w:p w:rsidR="004A770D" w:rsidRDefault="00465056" w:rsidP="00465056">
          <w:pPr>
            <w:pStyle w:val="745712DAF72A43CF8B391E5E297599D8"/>
          </w:pPr>
          <w: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AA"/>
    <w:rsid w:val="003850AA"/>
    <w:rsid w:val="00465056"/>
    <w:rsid w:val="004738AD"/>
    <w:rsid w:val="004A770D"/>
    <w:rsid w:val="004D6D29"/>
    <w:rsid w:val="00552F00"/>
    <w:rsid w:val="005B50AF"/>
    <w:rsid w:val="00732D7F"/>
    <w:rsid w:val="007654AB"/>
    <w:rsid w:val="00767B2B"/>
    <w:rsid w:val="00943480"/>
    <w:rsid w:val="00A81869"/>
    <w:rsid w:val="00C36B08"/>
    <w:rsid w:val="00D07B4B"/>
    <w:rsid w:val="00F2455F"/>
    <w:rsid w:val="00F4322B"/>
    <w:rsid w:val="00F671BA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FAB5E73A44B11B8D6BF575EAF0C29">
    <w:name w:val="AEEFAB5E73A44B11B8D6BF575EAF0C29"/>
  </w:style>
  <w:style w:type="paragraph" w:customStyle="1" w:styleId="4609B8FB6DC342AD8848217D027EBEAE">
    <w:name w:val="4609B8FB6DC342AD8848217D027EBEAE"/>
  </w:style>
  <w:style w:type="paragraph" w:customStyle="1" w:styleId="3040D267A49A4D8BB9FBE32DFC4AF02E">
    <w:name w:val="3040D267A49A4D8BB9FBE32DFC4AF02E"/>
  </w:style>
  <w:style w:type="paragraph" w:customStyle="1" w:styleId="44C2AF2D0D8F4A738664D81B7B8859D4">
    <w:name w:val="44C2AF2D0D8F4A738664D81B7B8859D4"/>
  </w:style>
  <w:style w:type="paragraph" w:customStyle="1" w:styleId="B8F204BEEFB9423586FF1E669F4F100F">
    <w:name w:val="B8F204BEEFB9423586FF1E669F4F100F"/>
  </w:style>
  <w:style w:type="paragraph" w:customStyle="1" w:styleId="029E226B4B7F4B5D8979969BE53FF93B">
    <w:name w:val="029E226B4B7F4B5D8979969BE53FF93B"/>
  </w:style>
  <w:style w:type="paragraph" w:customStyle="1" w:styleId="7ECAA73BC0774C6EA394510458FBF7E9">
    <w:name w:val="7ECAA73BC0774C6EA394510458FBF7E9"/>
  </w:style>
  <w:style w:type="paragraph" w:customStyle="1" w:styleId="E6C853F65CB942D483A8AE88EE629105">
    <w:name w:val="E6C853F65CB942D483A8AE88EE629105"/>
  </w:style>
  <w:style w:type="paragraph" w:customStyle="1" w:styleId="E978DEDF2FB8470C84D243A9679EFF1D">
    <w:name w:val="E978DEDF2FB8470C84D243A9679EFF1D"/>
  </w:style>
  <w:style w:type="paragraph" w:customStyle="1" w:styleId="A84DBEADE7F1432AA768CA89B2837492">
    <w:name w:val="A84DBEADE7F1432AA768CA89B2837492"/>
  </w:style>
  <w:style w:type="paragraph" w:customStyle="1" w:styleId="745712DAF72A43CF8B391E5E297599D8">
    <w:name w:val="745712DAF72A43CF8B391E5E297599D8"/>
    <w:rsid w:val="00465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2020-12-08T14:40:00Z</dcterms:created>
  <dcterms:modified xsi:type="dcterms:W3CDTF">2022-10-31T11:38:00Z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