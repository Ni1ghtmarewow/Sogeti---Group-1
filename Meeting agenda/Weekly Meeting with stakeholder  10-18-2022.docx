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39A5B9CE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0-18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10</w:t>
          </w:r>
          <w:r w:rsidR="00F150C6">
            <w:t>/1</w:t>
          </w:r>
          <w:r w:rsidR="007A78ED">
            <w:t>8</w:t>
          </w:r>
          <w:r w:rsidR="00F150C6">
            <w:t>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2CAD3B3F" w14:textId="29556D66" w:rsidR="008E05ED" w:rsidRP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391B0B99" w:rsidR="00514786" w:rsidRDefault="008E05ED" w:rsidP="00537F75">
                <w:pPr>
                  <w:spacing w:after="0"/>
                </w:pPr>
                <w:r>
                  <w:t>10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6E18" w14:textId="77777777" w:rsidR="002A66BE" w:rsidRDefault="002A66BE">
      <w:r>
        <w:separator/>
      </w:r>
    </w:p>
  </w:endnote>
  <w:endnote w:type="continuationSeparator" w:id="0">
    <w:p w14:paraId="146F12E4" w14:textId="77777777" w:rsidR="002A66BE" w:rsidRDefault="002A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E4E0" w14:textId="77777777" w:rsidR="002A66BE" w:rsidRDefault="002A66BE">
      <w:r>
        <w:separator/>
      </w:r>
    </w:p>
  </w:footnote>
  <w:footnote w:type="continuationSeparator" w:id="0">
    <w:p w14:paraId="49241F41" w14:textId="77777777" w:rsidR="002A66BE" w:rsidRDefault="002A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2A66BE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A78ED"/>
    <w:rsid w:val="0086654C"/>
    <w:rsid w:val="00887FBD"/>
    <w:rsid w:val="008E05ED"/>
    <w:rsid w:val="008E5432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A0AB4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