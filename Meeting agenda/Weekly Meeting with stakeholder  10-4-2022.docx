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407838F0" w:rsidR="00D85460" w:rsidRDefault="00BA0AB4">
          <w:pPr>
            <w:pStyle w:val="Heading1"/>
          </w:pPr>
          <w:r>
            <w:t>Stakeholder</w:t>
          </w:r>
          <w:r w:rsidR="0095102C">
            <w:t xml:space="preserve"> Meeting</w:t>
          </w:r>
        </w:p>
      </w:sdtContent>
    </w:sdt>
    <w:p w14:paraId="5E7ACC08" w14:textId="6282AA45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10-04T00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B91B07">
            <w:t>10</w:t>
          </w:r>
          <w:r w:rsidR="00F150C6">
            <w:t>/</w:t>
          </w:r>
          <w:r w:rsidR="00B91B07">
            <w:t>4</w:t>
          </w:r>
          <w:r w:rsidR="00F150C6">
            <w:t>/2022 1</w:t>
          </w:r>
          <w:r w:rsidR="00E65D7B">
            <w:t>2</w:t>
          </w:r>
          <w:r w:rsidR="00F150C6">
            <w:t>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BA0AB4">
                <w:rPr>
                  <w:rFonts w:ascii="Segoe UI" w:hAnsi="Segoe UI" w:cs="Segoe UI"/>
                  <w:color w:val="323130"/>
                  <w:shd w:val="clear" w:color="auto" w:fill="FFFFFF"/>
                </w:rPr>
                <w:t>TQ4-1.404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3DF93CC0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</w:t>
                </w:r>
                <w:r w:rsidR="009F6F6B">
                  <w:t>Raymond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6D80E3BA" w:rsidR="00514786" w:rsidRDefault="00F150C6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5DF3031F" w14:textId="77777777" w:rsidR="00B91B07" w:rsidRDefault="00B91B07" w:rsidP="00B91B0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Poster: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4ECBA4B6" w14:textId="77777777" w:rsidR="00B91B07" w:rsidRDefault="00B91B07" w:rsidP="0032451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We showed the stakeholder the poster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757ABBE5" w14:textId="77777777" w:rsidR="00B91B07" w:rsidRDefault="00B91B07" w:rsidP="0032451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Feedback: looks good. Tomorrow before luch time we will receive feedback on the poster.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008741F9" w14:textId="77777777" w:rsidR="00B91B07" w:rsidRDefault="00B91B07" w:rsidP="00B91B0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5FFA91A5" w14:textId="77777777" w:rsidR="00B91B07" w:rsidRDefault="00B91B07" w:rsidP="00B91B0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Projectplan: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2AB25CE2" w14:textId="77777777" w:rsidR="00B91B07" w:rsidRDefault="00B91B07" w:rsidP="00B91B0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Waiting for feedback from stakeholder and tutor. Tomorrow before luch time we will receive feedback on the project plan.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17A2054C" w14:textId="77777777" w:rsidR="00B91B07" w:rsidRDefault="00B91B07" w:rsidP="00B91B0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3DB1FB1E" w14:textId="77777777" w:rsidR="00B91B07" w:rsidRDefault="00B91B07" w:rsidP="00B91B0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GitHub: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6FFB84D0" w14:textId="77777777" w:rsidR="00B91B07" w:rsidRDefault="00B91B07" w:rsidP="00B91B07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We invited the stakeholder to our GitHub.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1F231461" w14:textId="77777777" w:rsidR="00B91B07" w:rsidRDefault="00B91B07" w:rsidP="00B91B0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1FD1879C" w14:textId="77777777" w:rsidR="00B91B07" w:rsidRDefault="00B91B07" w:rsidP="00B91B0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Test environment: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444C3241" w14:textId="77777777" w:rsidR="00B91B07" w:rsidRDefault="00B91B07" w:rsidP="00B91B07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He will ask his colleague when the test environmeent is ready.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3A30C580" w14:textId="77777777" w:rsidR="00B91B07" w:rsidRDefault="00B91B07" w:rsidP="00B91B0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7C1589D3" w14:textId="77777777" w:rsidR="00B91B07" w:rsidRDefault="00B91B07" w:rsidP="00B91B0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Assignement question: “solution should take into account different customer types”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61556B0C" w14:textId="77777777" w:rsidR="00B91B07" w:rsidRDefault="00B91B07" w:rsidP="00B91B0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For multiple client. Different clients need to be able to use it. (Different tags)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7DFED4CD" w14:textId="45C16D70" w:rsidR="00F150C6" w:rsidRPr="00F150C6" w:rsidRDefault="00F150C6" w:rsidP="00B91B0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7DD6B85" w14:textId="77777777" w:rsidR="00F150C6" w:rsidRDefault="00F150C6" w:rsidP="00F150C6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  <w:p w14:paraId="2CAD3B3F" w14:textId="76C27002" w:rsidR="000D3043" w:rsidRPr="00EA4CAD" w:rsidRDefault="000D3043" w:rsidP="00B91B07">
            <w:pPr>
              <w:spacing w:before="0" w:after="0"/>
              <w:ind w:left="705" w:hanging="705"/>
              <w:textAlignment w:val="baseline"/>
              <w:rPr>
                <w:bCs w:val="0"/>
              </w:rPr>
            </w:pP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1517A36D" w:rsidR="00514786" w:rsidRDefault="00152678" w:rsidP="00537F75">
                <w:pPr>
                  <w:spacing w:after="0"/>
                </w:pPr>
                <w:r>
                  <w:t>25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C0516" w14:textId="77777777" w:rsidR="009566D6" w:rsidRDefault="009566D6">
      <w:r>
        <w:separator/>
      </w:r>
    </w:p>
  </w:endnote>
  <w:endnote w:type="continuationSeparator" w:id="0">
    <w:p w14:paraId="72BA289C" w14:textId="77777777" w:rsidR="009566D6" w:rsidRDefault="0095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7121A" w14:textId="77777777" w:rsidR="009566D6" w:rsidRDefault="009566D6">
      <w:r>
        <w:separator/>
      </w:r>
    </w:p>
  </w:footnote>
  <w:footnote w:type="continuationSeparator" w:id="0">
    <w:p w14:paraId="1FC234C7" w14:textId="77777777" w:rsidR="009566D6" w:rsidRDefault="00956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18BB"/>
    <w:multiLevelType w:val="multilevel"/>
    <w:tmpl w:val="08C6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53182"/>
    <w:multiLevelType w:val="multilevel"/>
    <w:tmpl w:val="304EA7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9EF5275"/>
    <w:multiLevelType w:val="multilevel"/>
    <w:tmpl w:val="471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93C48"/>
    <w:multiLevelType w:val="multilevel"/>
    <w:tmpl w:val="C3C0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062115"/>
    <w:multiLevelType w:val="multilevel"/>
    <w:tmpl w:val="C82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5B4181"/>
    <w:multiLevelType w:val="multilevel"/>
    <w:tmpl w:val="7F42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A22684"/>
    <w:multiLevelType w:val="multilevel"/>
    <w:tmpl w:val="85E0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7702C4"/>
    <w:multiLevelType w:val="multilevel"/>
    <w:tmpl w:val="849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545294">
    <w:abstractNumId w:val="7"/>
  </w:num>
  <w:num w:numId="2" w16cid:durableId="1827623161">
    <w:abstractNumId w:val="4"/>
  </w:num>
  <w:num w:numId="3" w16cid:durableId="341051004">
    <w:abstractNumId w:val="0"/>
  </w:num>
  <w:num w:numId="4" w16cid:durableId="58984730">
    <w:abstractNumId w:val="1"/>
  </w:num>
  <w:num w:numId="5" w16cid:durableId="1809085796">
    <w:abstractNumId w:val="3"/>
  </w:num>
  <w:num w:numId="6" w16cid:durableId="1117984556">
    <w:abstractNumId w:val="6"/>
  </w:num>
  <w:num w:numId="7" w16cid:durableId="624963195">
    <w:abstractNumId w:val="5"/>
  </w:num>
  <w:num w:numId="8" w16cid:durableId="1323239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52678"/>
    <w:rsid w:val="00174093"/>
    <w:rsid w:val="001C0F88"/>
    <w:rsid w:val="0022656D"/>
    <w:rsid w:val="002A593A"/>
    <w:rsid w:val="00324514"/>
    <w:rsid w:val="00372831"/>
    <w:rsid w:val="0039526F"/>
    <w:rsid w:val="004C3D33"/>
    <w:rsid w:val="004D3890"/>
    <w:rsid w:val="00510C6D"/>
    <w:rsid w:val="00514786"/>
    <w:rsid w:val="0051584C"/>
    <w:rsid w:val="00520AD8"/>
    <w:rsid w:val="00521F0F"/>
    <w:rsid w:val="005733E3"/>
    <w:rsid w:val="005B0398"/>
    <w:rsid w:val="005C5D77"/>
    <w:rsid w:val="006463BE"/>
    <w:rsid w:val="00680836"/>
    <w:rsid w:val="00704B61"/>
    <w:rsid w:val="007F1134"/>
    <w:rsid w:val="0086654C"/>
    <w:rsid w:val="00887FBD"/>
    <w:rsid w:val="008E5432"/>
    <w:rsid w:val="0095102C"/>
    <w:rsid w:val="009566D6"/>
    <w:rsid w:val="00961675"/>
    <w:rsid w:val="00965811"/>
    <w:rsid w:val="009666BD"/>
    <w:rsid w:val="009B4BDC"/>
    <w:rsid w:val="009F03B3"/>
    <w:rsid w:val="009F6F6B"/>
    <w:rsid w:val="00A754D5"/>
    <w:rsid w:val="00AD5A98"/>
    <w:rsid w:val="00B51CF2"/>
    <w:rsid w:val="00B5295D"/>
    <w:rsid w:val="00B71DEC"/>
    <w:rsid w:val="00B7499F"/>
    <w:rsid w:val="00B91B07"/>
    <w:rsid w:val="00BA0AB4"/>
    <w:rsid w:val="00C121FA"/>
    <w:rsid w:val="00C94F7B"/>
    <w:rsid w:val="00CD0F63"/>
    <w:rsid w:val="00CD2396"/>
    <w:rsid w:val="00D85460"/>
    <w:rsid w:val="00DE1189"/>
    <w:rsid w:val="00E65D7B"/>
    <w:rsid w:val="00EA4CAD"/>
    <w:rsid w:val="00F05452"/>
    <w:rsid w:val="00F150C6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150C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150C6"/>
  </w:style>
  <w:style w:type="character" w:customStyle="1" w:styleId="eop">
    <w:name w:val="eop"/>
    <w:basedOn w:val="DefaultParagraphFont"/>
    <w:rsid w:val="00F150C6"/>
  </w:style>
  <w:style w:type="character" w:customStyle="1" w:styleId="tabchar">
    <w:name w:val="tabchar"/>
    <w:basedOn w:val="DefaultParagraphFont"/>
    <w:rsid w:val="00F1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850AA"/>
    <w:rsid w:val="00465056"/>
    <w:rsid w:val="004738AD"/>
    <w:rsid w:val="004A770D"/>
    <w:rsid w:val="004D6D29"/>
    <w:rsid w:val="00552F00"/>
    <w:rsid w:val="005B50AF"/>
    <w:rsid w:val="007654AB"/>
    <w:rsid w:val="00767B2B"/>
    <w:rsid w:val="00943480"/>
    <w:rsid w:val="00A658FA"/>
    <w:rsid w:val="00A81869"/>
    <w:rsid w:val="00B439E0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2022-10-31T11:38:00Z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