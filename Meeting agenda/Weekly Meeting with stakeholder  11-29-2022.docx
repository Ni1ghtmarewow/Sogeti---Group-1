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70A7FDF9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1-29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A78ED">
            <w:t>1</w:t>
          </w:r>
          <w:r w:rsidR="0051059C">
            <w:t>1</w:t>
          </w:r>
          <w:r w:rsidR="00F150C6">
            <w:t>/</w:t>
          </w:r>
          <w:r w:rsidR="0051059C">
            <w:t>29</w:t>
          </w:r>
          <w:r w:rsidR="00F150C6">
            <w:t>/2022 1</w:t>
          </w:r>
          <w:r w:rsidR="005913CE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DD0481" w14:textId="77777777" w:rsidR="000D3043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More questions</w:t>
            </w:r>
          </w:p>
          <w:p w14:paraId="7B477A05" w14:textId="77777777" w:rsidR="008E05ED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Feedback</w:t>
            </w:r>
          </w:p>
          <w:p w14:paraId="2CAD3B3F" w14:textId="002101EA" w:rsidR="00024E97" w:rsidRPr="008E05ED" w:rsidRDefault="00024E97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Discussing the upcoming presentation in Sogeti office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25CB194C" w:rsidR="00514786" w:rsidRDefault="00BE3AC6" w:rsidP="00537F75">
                <w:pPr>
                  <w:spacing w:after="0"/>
                </w:pPr>
                <w:r>
                  <w:t>40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D528" w14:textId="77777777" w:rsidR="00F23307" w:rsidRDefault="00F23307">
      <w:r>
        <w:separator/>
      </w:r>
    </w:p>
  </w:endnote>
  <w:endnote w:type="continuationSeparator" w:id="0">
    <w:p w14:paraId="4D2F66EF" w14:textId="77777777" w:rsidR="00F23307" w:rsidRDefault="00F2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C421" w14:textId="77777777" w:rsidR="00F23307" w:rsidRDefault="00F23307">
      <w:r>
        <w:separator/>
      </w:r>
    </w:p>
  </w:footnote>
  <w:footnote w:type="continuationSeparator" w:id="0">
    <w:p w14:paraId="4CC72A39" w14:textId="77777777" w:rsidR="00F23307" w:rsidRDefault="00F23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935582">
    <w:abstractNumId w:val="1"/>
  </w:num>
  <w:num w:numId="2" w16cid:durableId="12216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4E97"/>
    <w:rsid w:val="0002667F"/>
    <w:rsid w:val="000B773B"/>
    <w:rsid w:val="000D3043"/>
    <w:rsid w:val="00174093"/>
    <w:rsid w:val="001C0F88"/>
    <w:rsid w:val="0022656D"/>
    <w:rsid w:val="002A593A"/>
    <w:rsid w:val="002A66BE"/>
    <w:rsid w:val="00372831"/>
    <w:rsid w:val="0039526F"/>
    <w:rsid w:val="004C3D33"/>
    <w:rsid w:val="004D3890"/>
    <w:rsid w:val="0051059C"/>
    <w:rsid w:val="00510C6D"/>
    <w:rsid w:val="00514786"/>
    <w:rsid w:val="0051584C"/>
    <w:rsid w:val="00520AD8"/>
    <w:rsid w:val="00521F0F"/>
    <w:rsid w:val="005733E3"/>
    <w:rsid w:val="005913CE"/>
    <w:rsid w:val="005B0398"/>
    <w:rsid w:val="005C5D77"/>
    <w:rsid w:val="006463BE"/>
    <w:rsid w:val="00680836"/>
    <w:rsid w:val="00704B61"/>
    <w:rsid w:val="007A78ED"/>
    <w:rsid w:val="0086654C"/>
    <w:rsid w:val="00887FBD"/>
    <w:rsid w:val="008E05ED"/>
    <w:rsid w:val="008E5432"/>
    <w:rsid w:val="0095102C"/>
    <w:rsid w:val="00961675"/>
    <w:rsid w:val="00965811"/>
    <w:rsid w:val="009666BD"/>
    <w:rsid w:val="009B4BDC"/>
    <w:rsid w:val="009F03B3"/>
    <w:rsid w:val="009F6F6B"/>
    <w:rsid w:val="00A754D5"/>
    <w:rsid w:val="00AD5A98"/>
    <w:rsid w:val="00B51CF2"/>
    <w:rsid w:val="00B5295D"/>
    <w:rsid w:val="00B71DEC"/>
    <w:rsid w:val="00B7499F"/>
    <w:rsid w:val="00BA0AB4"/>
    <w:rsid w:val="00BD7AE6"/>
    <w:rsid w:val="00BE3AC6"/>
    <w:rsid w:val="00C121FA"/>
    <w:rsid w:val="00C94F7B"/>
    <w:rsid w:val="00CD0F63"/>
    <w:rsid w:val="00CD2396"/>
    <w:rsid w:val="00D85460"/>
    <w:rsid w:val="00DE1189"/>
    <w:rsid w:val="00EA4CAD"/>
    <w:rsid w:val="00F05452"/>
    <w:rsid w:val="00F150C6"/>
    <w:rsid w:val="00F23307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46C7C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8C682C"/>
    <w:rsid w:val="00943480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2023-01-11T09:58:00Z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