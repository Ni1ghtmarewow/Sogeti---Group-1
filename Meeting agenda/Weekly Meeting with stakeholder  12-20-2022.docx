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361BED02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2-20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7A78ED">
            <w:t>1</w:t>
          </w:r>
          <w:r w:rsidR="00972EAA">
            <w:t>2</w:t>
          </w:r>
          <w:r w:rsidR="00F150C6">
            <w:t>/</w:t>
          </w:r>
          <w:r w:rsidR="00972EAA">
            <w:t>20</w:t>
          </w:r>
          <w:r w:rsidR="00F150C6">
            <w:t>/2022 1</w:t>
          </w:r>
          <w:r w:rsidR="005913CE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2DD0481" w14:textId="77777777" w:rsidR="000D3043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More questions</w:t>
            </w:r>
          </w:p>
          <w:p w14:paraId="4C55DE5A" w14:textId="77777777" w:rsidR="008E05ED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Feedback</w:t>
            </w:r>
          </w:p>
          <w:p w14:paraId="15400BD3" w14:textId="77777777" w:rsidR="00053B01" w:rsidRDefault="00053B01" w:rsidP="00053B0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Discussing how the presentation go</w:t>
            </w:r>
          </w:p>
          <w:p w14:paraId="24A0174A" w14:textId="77777777" w:rsidR="00053B01" w:rsidRDefault="00053B01" w:rsidP="00053B0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What are the last things to do for us</w:t>
            </w:r>
          </w:p>
          <w:p w14:paraId="2CAD3B3F" w14:textId="23922A65" w:rsidR="00C57505" w:rsidRPr="008E05ED" w:rsidRDefault="00C57505" w:rsidP="00053B0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The use of AWS Config and AWS Inspector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391B0B99" w:rsidR="00514786" w:rsidRDefault="008E05ED" w:rsidP="00537F75">
                <w:pPr>
                  <w:spacing w:after="0"/>
                </w:pPr>
                <w:r>
                  <w:t>10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212D" w14:textId="77777777" w:rsidR="00EE1190" w:rsidRDefault="00EE1190">
      <w:r>
        <w:separator/>
      </w:r>
    </w:p>
  </w:endnote>
  <w:endnote w:type="continuationSeparator" w:id="0">
    <w:p w14:paraId="21BB9E7A" w14:textId="77777777" w:rsidR="00EE1190" w:rsidRDefault="00EE1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F8D5" w14:textId="77777777" w:rsidR="00EE1190" w:rsidRDefault="00EE1190">
      <w:r>
        <w:separator/>
      </w:r>
    </w:p>
  </w:footnote>
  <w:footnote w:type="continuationSeparator" w:id="0">
    <w:p w14:paraId="2A708863" w14:textId="77777777" w:rsidR="00EE1190" w:rsidRDefault="00EE1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935582">
    <w:abstractNumId w:val="1"/>
  </w:num>
  <w:num w:numId="2" w16cid:durableId="12216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53B01"/>
    <w:rsid w:val="000B773B"/>
    <w:rsid w:val="000D3043"/>
    <w:rsid w:val="00174093"/>
    <w:rsid w:val="001C0F88"/>
    <w:rsid w:val="0022656D"/>
    <w:rsid w:val="002A593A"/>
    <w:rsid w:val="002A66BE"/>
    <w:rsid w:val="00372831"/>
    <w:rsid w:val="0039526F"/>
    <w:rsid w:val="004C3D33"/>
    <w:rsid w:val="004D3890"/>
    <w:rsid w:val="00510C6D"/>
    <w:rsid w:val="00514786"/>
    <w:rsid w:val="0051584C"/>
    <w:rsid w:val="00520AD8"/>
    <w:rsid w:val="00521F0F"/>
    <w:rsid w:val="005733E3"/>
    <w:rsid w:val="005913CE"/>
    <w:rsid w:val="005B0398"/>
    <w:rsid w:val="005C5D77"/>
    <w:rsid w:val="006463BE"/>
    <w:rsid w:val="00680836"/>
    <w:rsid w:val="00704B61"/>
    <w:rsid w:val="007A78ED"/>
    <w:rsid w:val="0086654C"/>
    <w:rsid w:val="00887FBD"/>
    <w:rsid w:val="008E05ED"/>
    <w:rsid w:val="008E5432"/>
    <w:rsid w:val="0095102C"/>
    <w:rsid w:val="00961675"/>
    <w:rsid w:val="00965811"/>
    <w:rsid w:val="009666BD"/>
    <w:rsid w:val="00972EAA"/>
    <w:rsid w:val="009B4BDC"/>
    <w:rsid w:val="009F03B3"/>
    <w:rsid w:val="009F6F6B"/>
    <w:rsid w:val="00A754D5"/>
    <w:rsid w:val="00AD5A98"/>
    <w:rsid w:val="00B51CF2"/>
    <w:rsid w:val="00B5295D"/>
    <w:rsid w:val="00B71DEC"/>
    <w:rsid w:val="00B7499F"/>
    <w:rsid w:val="00BA0AB4"/>
    <w:rsid w:val="00C121FA"/>
    <w:rsid w:val="00C57505"/>
    <w:rsid w:val="00C94F7B"/>
    <w:rsid w:val="00CD0F63"/>
    <w:rsid w:val="00CD2396"/>
    <w:rsid w:val="00D85460"/>
    <w:rsid w:val="00DE1189"/>
    <w:rsid w:val="00EA4CAD"/>
    <w:rsid w:val="00EE1190"/>
    <w:rsid w:val="00F05452"/>
    <w:rsid w:val="00F150C6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46C7C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943480"/>
    <w:rsid w:val="00A81869"/>
    <w:rsid w:val="00BB74D2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2023-01-11T10:01:00Z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