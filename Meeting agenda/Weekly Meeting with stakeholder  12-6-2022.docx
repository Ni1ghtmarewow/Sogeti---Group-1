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81209846"/>
        <w:placeholder>
          <w:docPart w:val="AEEFAB5E73A44B11B8D6BF575EAF0C29"/>
        </w:placeholder>
        <w15:appearance w15:val="hidden"/>
      </w:sdtPr>
      <w:sdtContent>
        <w:p w14:paraId="5B0B6050" w14:textId="407838F0" w:rsidR="00D85460" w:rsidRDefault="00BA0AB4">
          <w:pPr>
            <w:pStyle w:val="Heading1"/>
          </w:pPr>
          <w:r>
            <w:t>Stakeholder</w:t>
          </w:r>
          <w:r w:rsidR="0095102C">
            <w:t xml:space="preserve"> Meeting</w:t>
          </w:r>
        </w:p>
      </w:sdtContent>
    </w:sdt>
    <w:p w14:paraId="5E7ACC08" w14:textId="69523CAD" w:rsidR="00D85460" w:rsidRDefault="006463BE">
      <w:pPr>
        <w:pBdr>
          <w:top w:val="single" w:sz="4" w:space="1" w:color="444D26" w:themeColor="text2"/>
        </w:pBdr>
        <w:spacing w:after="240"/>
        <w:jc w:val="right"/>
      </w:pPr>
      <w:r>
        <w:rPr>
          <w:rStyle w:val="IntenseEmphasis"/>
        </w:rPr>
        <w:t xml:space="preserve">Date | </w:t>
      </w:r>
      <w:r w:rsidRPr="00961675">
        <w:rPr>
          <w:rStyle w:val="IntenseEmphasis"/>
        </w:rPr>
        <w:t>time</w:t>
      </w:r>
      <w:r>
        <w:t xml:space="preserve"> </w:t>
      </w:r>
      <w:sdt>
        <w:sdtPr>
          <w:id w:val="705675763"/>
          <w:placeholder>
            <w:docPart w:val="4609B8FB6DC342AD8848217D027EBEAE"/>
          </w:placeholder>
          <w:date w:fullDate="2022-12-06T00:00:00Z">
            <w:dateFormat w:val="M/d/yyyy h:mm am/pm"/>
            <w:lid w:val="en-US"/>
            <w:storeMappedDataAs w:val="dateTime"/>
            <w:calendar w:val="gregorian"/>
          </w:date>
        </w:sdtPr>
        <w:sdtContent>
          <w:r w:rsidR="007A78ED">
            <w:t>1</w:t>
          </w:r>
          <w:r w:rsidR="00341F20">
            <w:t>2</w:t>
          </w:r>
          <w:r w:rsidR="00F150C6">
            <w:t>/</w:t>
          </w:r>
          <w:r w:rsidR="00341F20">
            <w:t>6</w:t>
          </w:r>
          <w:r w:rsidR="00F150C6">
            <w:t>/2022 1</w:t>
          </w:r>
          <w:r w:rsidR="005913CE">
            <w:t>2</w:t>
          </w:r>
          <w:r w:rsidR="00F150C6">
            <w:t>:00 AM</w:t>
          </w:r>
        </w:sdtContent>
      </w:sdt>
      <w:r>
        <w:t xml:space="preserve">| </w:t>
      </w:r>
      <w:r>
        <w:rPr>
          <w:rStyle w:val="IntenseEmphasis"/>
        </w:rPr>
        <w:t>Location</w:t>
      </w:r>
      <w:r>
        <w:t xml:space="preserve"> </w:t>
      </w:r>
      <w:sdt>
        <w:sdtPr>
          <w:id w:val="465398058"/>
          <w:placeholder>
            <w:docPart w:val="3040D267A49A4D8BB9FBE32DFC4AF02E"/>
          </w:placeholder>
          <w15:appearance w15:val="hidden"/>
        </w:sdtPr>
        <w:sdtContent>
          <w:sdt>
            <w:sdtPr>
              <w:id w:val="1363396593"/>
              <w:placeholder>
                <w:docPart w:val="745712DAF72A43CF8B391E5E297599D8"/>
              </w:placeholder>
              <w15:appearance w15:val="hidden"/>
            </w:sdtPr>
            <w:sdtContent>
              <w:r w:rsidR="00BA0AB4">
                <w:rPr>
                  <w:rFonts w:ascii="Segoe UI" w:hAnsi="Segoe UI" w:cs="Segoe UI"/>
                  <w:color w:val="323130"/>
                  <w:shd w:val="clear" w:color="auto" w:fill="FFFFFF"/>
                </w:rPr>
                <w:t>TQ4-1.404</w:t>
              </w:r>
            </w:sdtContent>
          </w:sdt>
        </w:sdtContent>
      </w:sdt>
    </w:p>
    <w:tbl>
      <w:tblPr>
        <w:tblStyle w:val="PlainTable4"/>
        <w:tblW w:w="5000" w:type="pct"/>
        <w:tblBorders>
          <w:left w:val="single" w:sz="8" w:space="0" w:color="A5B592" w:themeColor="accent1"/>
          <w:insideV w:val="single" w:sz="8" w:space="0" w:color="A5B592" w:themeColor="accent1"/>
        </w:tblBorders>
        <w:tblLayout w:type="fixed"/>
        <w:tblLook w:val="0620" w:firstRow="1" w:lastRow="0" w:firstColumn="0" w:lastColumn="0" w:noHBand="1" w:noVBand="1"/>
        <w:tblDescription w:val="Meeting participants"/>
      </w:tblPr>
      <w:tblGrid>
        <w:gridCol w:w="5395"/>
        <w:gridCol w:w="5395"/>
      </w:tblGrid>
      <w:tr w:rsidR="00D85460" w14:paraId="32C55000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400" w:type="dxa"/>
          </w:tcPr>
          <w:tbl>
            <w:tblPr>
              <w:tblStyle w:val="PlainTable4"/>
              <w:tblW w:w="5335" w:type="dxa"/>
              <w:tblLayout w:type="fixed"/>
              <w:tblLook w:val="0620" w:firstRow="1" w:lastRow="0" w:firstColumn="0" w:lastColumn="0" w:noHBand="1" w:noVBand="1"/>
              <w:tblDescription w:val="Meeting participants 1"/>
            </w:tblPr>
            <w:tblGrid>
              <w:gridCol w:w="2400"/>
              <w:gridCol w:w="2935"/>
            </w:tblGrid>
            <w:tr w:rsidR="00D85460" w14:paraId="43EC9F4B" w14:textId="77777777" w:rsidTr="005147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400" w:type="dxa"/>
                </w:tcPr>
                <w:p w14:paraId="27F2291F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44C2AF2D0D8F4A738664D81B7B8859D4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1020586A" w14:textId="31D809A1" w:rsidR="00D85460" w:rsidRDefault="00C94F7B">
                      <w:pPr>
                        <w:spacing w:after="0"/>
                      </w:pPr>
                      <w:r>
                        <w:t>Group 1</w:t>
                      </w:r>
                    </w:p>
                  </w:tc>
                </w:sdtContent>
              </w:sdt>
            </w:tr>
            <w:tr w:rsidR="00D85460" w14:paraId="4949405C" w14:textId="77777777" w:rsidTr="00514786">
              <w:tc>
                <w:tcPr>
                  <w:tcW w:w="2400" w:type="dxa"/>
                </w:tcPr>
                <w:p w14:paraId="67A7D058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B8F204BEEFB9423586FF1E669F4F100F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2BF0A07A" w14:textId="49365757" w:rsidR="00D85460" w:rsidRDefault="00EA4CAD">
                      <w:pPr>
                        <w:spacing w:after="0"/>
                      </w:pPr>
                      <w:r>
                        <w:t>Weekly meeting</w:t>
                      </w:r>
                    </w:p>
                  </w:tc>
                </w:sdtContent>
              </w:sdt>
            </w:tr>
            <w:tr w:rsidR="00D85460" w14:paraId="24EF0989" w14:textId="77777777" w:rsidTr="00514786">
              <w:tc>
                <w:tcPr>
                  <w:tcW w:w="2400" w:type="dxa"/>
                </w:tcPr>
                <w:p w14:paraId="1A36F3AC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029E226B4B7F4B5D8979969BE53FF93B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492ED6B0" w14:textId="5E379D4F" w:rsidR="00D85460" w:rsidRDefault="00B51CF2">
                      <w:pPr>
                        <w:spacing w:after="0"/>
                      </w:pPr>
                      <w:r>
                        <w:t>Aleksandar</w:t>
                      </w:r>
                    </w:p>
                  </w:tc>
                </w:sdtContent>
              </w:sdt>
            </w:tr>
            <w:tr w:rsidR="00D85460" w14:paraId="5B16CA8B" w14:textId="77777777" w:rsidTr="00514786">
              <w:tc>
                <w:tcPr>
                  <w:tcW w:w="2400" w:type="dxa"/>
                </w:tcPr>
                <w:p w14:paraId="014DA052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7ECAA73BC0774C6EA394510458FBF7E9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1A0C0B36" w14:textId="41995A2F" w:rsidR="00D85460" w:rsidRDefault="00B51CF2" w:rsidP="00C94F7B">
                      <w:pPr>
                        <w:spacing w:after="0"/>
                        <w:ind w:left="0"/>
                      </w:pPr>
                      <w:r>
                        <w:t xml:space="preserve"> Teun</w:t>
                      </w:r>
                      <w:r w:rsidR="00680836">
                        <w:t>, Luuk</w:t>
                      </w:r>
                    </w:p>
                  </w:tc>
                </w:sdtContent>
              </w:sdt>
            </w:tr>
            <w:tr w:rsidR="00D85460" w14:paraId="504ADD91" w14:textId="77777777" w:rsidTr="00514786">
              <w:tc>
                <w:tcPr>
                  <w:tcW w:w="2400" w:type="dxa"/>
                </w:tcPr>
                <w:p w14:paraId="1465171E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Timekeeper</w:t>
                  </w:r>
                </w:p>
              </w:tc>
              <w:tc>
                <w:tcPr>
                  <w:tcW w:w="2935" w:type="dxa"/>
                </w:tcPr>
                <w:sdt>
                  <w:sdtPr>
                    <w:id w:val="-90628238"/>
                    <w:placeholder>
                      <w:docPart w:val="E6C853F65CB942D483A8AE88EE629105"/>
                    </w:placeholder>
                    <w15:appearance w15:val="hidden"/>
                  </w:sdtPr>
                  <w:sdtContent>
                    <w:p w14:paraId="0534A92D" w14:textId="3C8E765A" w:rsidR="00D85460" w:rsidRDefault="0051584C">
                      <w:pPr>
                        <w:spacing w:after="0"/>
                      </w:pPr>
                      <w:r>
                        <w:t>Ale</w:t>
                      </w:r>
                      <w:r w:rsidR="00C94F7B">
                        <w:t>ksandar</w:t>
                      </w:r>
                    </w:p>
                  </w:sdtContent>
                </w:sdt>
              </w:tc>
            </w:tr>
          </w:tbl>
          <w:p w14:paraId="6322E2AF" w14:textId="77777777" w:rsidR="00D85460" w:rsidRDefault="00D85460">
            <w:pPr>
              <w:spacing w:after="0"/>
            </w:pPr>
          </w:p>
        </w:tc>
        <w:tc>
          <w:tcPr>
            <w:tcW w:w="5400" w:type="dxa"/>
          </w:tcPr>
          <w:p w14:paraId="4C5F39B3" w14:textId="3DF93CC0" w:rsidR="00D85460" w:rsidRDefault="006463BE">
            <w:pPr>
              <w:spacing w:after="0"/>
            </w:pPr>
            <w:r>
              <w:t xml:space="preserve">Attendees </w:t>
            </w:r>
            <w:sdt>
              <w:sdtPr>
                <w:id w:val="503169330"/>
                <w:placeholder>
                  <w:docPart w:val="E978DEDF2FB8470C84D243A9679EFF1D"/>
                </w:placeholder>
                <w15:appearance w15:val="hidden"/>
              </w:sdtPr>
              <w:sdtContent>
                <w:r w:rsidR="00B71DEC">
                  <w:t xml:space="preserve">: </w:t>
                </w:r>
                <w:r w:rsidR="00C94F7B">
                  <w:t>Aleksandar, Teun</w:t>
                </w:r>
                <w:r w:rsidR="00965811">
                  <w:t>, Luuk</w:t>
                </w:r>
                <w:r w:rsidR="00C94F7B">
                  <w:t xml:space="preserve"> &amp; </w:t>
                </w:r>
                <w:r w:rsidR="009F6F6B">
                  <w:t>Raymond</w:t>
                </w:r>
              </w:sdtContent>
            </w:sdt>
          </w:p>
          <w:p w14:paraId="2A484D2C" w14:textId="59B89965" w:rsidR="00D85460" w:rsidRDefault="00D85460">
            <w:pPr>
              <w:spacing w:after="0"/>
            </w:pPr>
          </w:p>
        </w:tc>
      </w:tr>
    </w:tbl>
    <w:p w14:paraId="569AE09F" w14:textId="77777777" w:rsidR="00D85460" w:rsidRDefault="006463BE">
      <w:pPr>
        <w:pStyle w:val="Heading2"/>
      </w:pPr>
      <w:r>
        <w:t>Agenda Items</w:t>
      </w:r>
    </w:p>
    <w:tbl>
      <w:tblPr>
        <w:tblStyle w:val="PlainTable4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6660"/>
        <w:gridCol w:w="2340"/>
        <w:gridCol w:w="1800"/>
      </w:tblGrid>
      <w:tr w:rsidR="00514786" w14:paraId="47FB3DD7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60" w:type="dxa"/>
          </w:tcPr>
          <w:p w14:paraId="0EA81EB0" w14:textId="77777777" w:rsidR="00514786" w:rsidRDefault="00514786" w:rsidP="00537F75">
            <w:pPr>
              <w:pStyle w:val="Heading3"/>
              <w:spacing w:after="0"/>
              <w:outlineLvl w:val="2"/>
            </w:pPr>
            <w:r>
              <w:t>Topic</w:t>
            </w:r>
          </w:p>
        </w:tc>
        <w:tc>
          <w:tcPr>
            <w:tcW w:w="2340" w:type="dxa"/>
          </w:tcPr>
          <w:p w14:paraId="62AE0121" w14:textId="79563144" w:rsidR="00514786" w:rsidRDefault="00514786" w:rsidP="00537F75">
            <w:pPr>
              <w:pStyle w:val="Heading3"/>
              <w:spacing w:after="0"/>
              <w:outlineLvl w:val="2"/>
            </w:pPr>
          </w:p>
        </w:tc>
        <w:tc>
          <w:tcPr>
            <w:tcW w:w="1800" w:type="dxa"/>
          </w:tcPr>
          <w:p w14:paraId="486E3BDC" w14:textId="77777777" w:rsidR="00514786" w:rsidRDefault="00514786" w:rsidP="00537F75">
            <w:pPr>
              <w:pStyle w:val="Heading3"/>
              <w:spacing w:after="0"/>
              <w:outlineLvl w:val="2"/>
            </w:pPr>
            <w:r>
              <w:t>Time allotted</w:t>
            </w:r>
          </w:p>
        </w:tc>
      </w:tr>
    </w:tbl>
    <w:tbl>
      <w:tblPr>
        <w:tblStyle w:val="PlainTable3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541"/>
        <w:gridCol w:w="6112"/>
        <w:gridCol w:w="2347"/>
        <w:gridCol w:w="1800"/>
      </w:tblGrid>
      <w:tr w:rsidR="00514786" w14:paraId="047BEC2F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541747410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14:paraId="0C802F8F" w14:textId="6D80E3BA" w:rsidR="00514786" w:rsidRDefault="00F150C6" w:rsidP="00537F75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02DD0481" w14:textId="77777777" w:rsidR="000D3043" w:rsidRDefault="008E05ED" w:rsidP="008E05E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Cs w:val="0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More questions</w:t>
            </w:r>
          </w:p>
          <w:p w14:paraId="7B477A05" w14:textId="77777777" w:rsidR="008E05ED" w:rsidRDefault="008E05ED" w:rsidP="008E05E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Cs w:val="0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Feedback</w:t>
            </w:r>
          </w:p>
          <w:p w14:paraId="2CAD3B3F" w14:textId="4648D79D" w:rsidR="00024E97" w:rsidRPr="008E05ED" w:rsidRDefault="00BA5282" w:rsidP="008E05E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Further d</w:t>
            </w:r>
            <w:r w:rsidR="00024E97">
              <w:rPr>
                <w:rFonts w:ascii="Segoe UI" w:hAnsi="Segoe UI" w:cs="Segoe UI"/>
                <w:sz w:val="18"/>
                <w:szCs w:val="18"/>
              </w:rPr>
              <w:t>iscussing the upcoming presentation in Sogeti office</w:t>
            </w:r>
          </w:p>
        </w:tc>
        <w:tc>
          <w:tcPr>
            <w:tcW w:w="2347" w:type="dxa"/>
          </w:tcPr>
          <w:p w14:paraId="0CC69F81" w14:textId="48CCEFCB" w:rsidR="00514786" w:rsidRDefault="00514786" w:rsidP="0051584C">
            <w:pPr>
              <w:spacing w:after="0"/>
              <w:ind w:left="0"/>
            </w:pPr>
          </w:p>
        </w:tc>
        <w:sdt>
          <w:sdtPr>
            <w:id w:val="478045287"/>
            <w:placeholder>
              <w:docPart w:val="A84DBEADE7F1432AA768CA89B2837492"/>
            </w:placeholder>
            <w15:appearance w15:val="hidden"/>
          </w:sdtPr>
          <w:sdtContent>
            <w:tc>
              <w:tcPr>
                <w:tcW w:w="1800" w:type="dxa"/>
              </w:tcPr>
              <w:p w14:paraId="3AE1D382" w14:textId="5C43E72D" w:rsidR="00514786" w:rsidRDefault="00795394" w:rsidP="00537F75">
                <w:pPr>
                  <w:spacing w:after="0"/>
                </w:pPr>
                <w:r>
                  <w:t>1</w:t>
                </w:r>
                <w:r w:rsidR="00BE3AC6">
                  <w:t>0</w:t>
                </w:r>
                <w:r w:rsidR="000B773B">
                  <w:t xml:space="preserve"> minutes</w:t>
                </w:r>
              </w:p>
            </w:tc>
          </w:sdtContent>
        </w:sdt>
      </w:tr>
      <w:tr w:rsidR="0051584C" w14:paraId="2DAC9873" w14:textId="77777777" w:rsidTr="00514786">
        <w:tc>
          <w:tcPr>
            <w:tcW w:w="541" w:type="dxa"/>
          </w:tcPr>
          <w:p w14:paraId="055E7D8E" w14:textId="77777777" w:rsidR="0051584C" w:rsidRDefault="0051584C" w:rsidP="00537F75">
            <w:pPr>
              <w:spacing w:after="0"/>
            </w:pPr>
          </w:p>
        </w:tc>
        <w:tc>
          <w:tcPr>
            <w:tcW w:w="6112" w:type="dxa"/>
          </w:tcPr>
          <w:p w14:paraId="15036D22" w14:textId="360DD5FA" w:rsidR="0051584C" w:rsidRDefault="0051584C" w:rsidP="00537F75">
            <w:pPr>
              <w:spacing w:after="0"/>
            </w:pPr>
          </w:p>
        </w:tc>
        <w:tc>
          <w:tcPr>
            <w:tcW w:w="2347" w:type="dxa"/>
          </w:tcPr>
          <w:p w14:paraId="3F7E5BD6" w14:textId="77777777" w:rsidR="0051584C" w:rsidRDefault="0051584C" w:rsidP="0051584C">
            <w:pPr>
              <w:spacing w:after="0"/>
              <w:ind w:left="0"/>
            </w:pPr>
          </w:p>
        </w:tc>
        <w:tc>
          <w:tcPr>
            <w:tcW w:w="1800" w:type="dxa"/>
          </w:tcPr>
          <w:p w14:paraId="6D95FA34" w14:textId="77777777" w:rsidR="0051584C" w:rsidRDefault="0051584C" w:rsidP="00537F75">
            <w:pPr>
              <w:spacing w:after="0"/>
            </w:pPr>
          </w:p>
        </w:tc>
      </w:tr>
    </w:tbl>
    <w:p w14:paraId="56195B57" w14:textId="3B524AA8" w:rsidR="00D85460" w:rsidRDefault="00D85460" w:rsidP="00C121FA">
      <w:pPr>
        <w:ind w:left="0"/>
      </w:pPr>
    </w:p>
    <w:p w14:paraId="25D1FE36" w14:textId="23504360" w:rsidR="00D85460" w:rsidRDefault="00D85460"/>
    <w:sectPr w:rsidR="00D85460">
      <w:footerReference w:type="defaul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82407" w14:textId="77777777" w:rsidR="008E11F0" w:rsidRDefault="008E11F0">
      <w:r>
        <w:separator/>
      </w:r>
    </w:p>
  </w:endnote>
  <w:endnote w:type="continuationSeparator" w:id="0">
    <w:p w14:paraId="4D1ABAE7" w14:textId="77777777" w:rsidR="008E11F0" w:rsidRDefault="008E1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7CCFA" w14:textId="77777777" w:rsidR="00D85460" w:rsidRDefault="006463B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73A0F" w14:textId="77777777" w:rsidR="008E11F0" w:rsidRDefault="008E11F0">
      <w:r>
        <w:separator/>
      </w:r>
    </w:p>
  </w:footnote>
  <w:footnote w:type="continuationSeparator" w:id="0">
    <w:p w14:paraId="038571C7" w14:textId="77777777" w:rsidR="008E11F0" w:rsidRDefault="008E1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62115"/>
    <w:multiLevelType w:val="multilevel"/>
    <w:tmpl w:val="C826C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7702C4"/>
    <w:multiLevelType w:val="multilevel"/>
    <w:tmpl w:val="8498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1935582">
    <w:abstractNumId w:val="1"/>
  </w:num>
  <w:num w:numId="2" w16cid:durableId="1221669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63"/>
    <w:rsid w:val="00024E97"/>
    <w:rsid w:val="0002667F"/>
    <w:rsid w:val="000B773B"/>
    <w:rsid w:val="000D3043"/>
    <w:rsid w:val="00174093"/>
    <w:rsid w:val="001C0F88"/>
    <w:rsid w:val="0022656D"/>
    <w:rsid w:val="002A593A"/>
    <w:rsid w:val="002A66BE"/>
    <w:rsid w:val="00341F20"/>
    <w:rsid w:val="00372831"/>
    <w:rsid w:val="0039526F"/>
    <w:rsid w:val="004C3D33"/>
    <w:rsid w:val="004D3890"/>
    <w:rsid w:val="0051059C"/>
    <w:rsid w:val="00510C6D"/>
    <w:rsid w:val="00514786"/>
    <w:rsid w:val="0051584C"/>
    <w:rsid w:val="00520AD8"/>
    <w:rsid w:val="00521F0F"/>
    <w:rsid w:val="005733E3"/>
    <w:rsid w:val="005913CE"/>
    <w:rsid w:val="005B0398"/>
    <w:rsid w:val="005C5D77"/>
    <w:rsid w:val="006463BE"/>
    <w:rsid w:val="00680836"/>
    <w:rsid w:val="00704B61"/>
    <w:rsid w:val="00795394"/>
    <w:rsid w:val="007A78ED"/>
    <w:rsid w:val="0086654C"/>
    <w:rsid w:val="00887FBD"/>
    <w:rsid w:val="008E05ED"/>
    <w:rsid w:val="008E11F0"/>
    <w:rsid w:val="008E5432"/>
    <w:rsid w:val="0095102C"/>
    <w:rsid w:val="00961675"/>
    <w:rsid w:val="00965811"/>
    <w:rsid w:val="009666BD"/>
    <w:rsid w:val="009B4BDC"/>
    <w:rsid w:val="009F03B3"/>
    <w:rsid w:val="009F6F6B"/>
    <w:rsid w:val="00A754D5"/>
    <w:rsid w:val="00AD5A98"/>
    <w:rsid w:val="00B51CF2"/>
    <w:rsid w:val="00B5295D"/>
    <w:rsid w:val="00B71DEC"/>
    <w:rsid w:val="00B7499F"/>
    <w:rsid w:val="00BA0AB4"/>
    <w:rsid w:val="00BA5282"/>
    <w:rsid w:val="00BD7AE6"/>
    <w:rsid w:val="00BE3AC6"/>
    <w:rsid w:val="00C121FA"/>
    <w:rsid w:val="00C94F7B"/>
    <w:rsid w:val="00CD0F63"/>
    <w:rsid w:val="00CD2396"/>
    <w:rsid w:val="00D85460"/>
    <w:rsid w:val="00DE1189"/>
    <w:rsid w:val="00EA4CAD"/>
    <w:rsid w:val="00F05452"/>
    <w:rsid w:val="00F150C6"/>
    <w:rsid w:val="00F23307"/>
    <w:rsid w:val="00F73FC7"/>
    <w:rsid w:val="00FC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3AAF7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675"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rsid w:val="00961675"/>
    <w:pPr>
      <w:spacing w:before="0" w:after="360"/>
      <w:outlineLvl w:val="0"/>
    </w:pPr>
    <w:rPr>
      <w:rFonts w:asciiTheme="majorHAnsi" w:eastAsiaTheme="majorEastAsia" w:hAnsiTheme="majorHAnsi" w:cstheme="majorBidi"/>
      <w:color w:val="935309" w:themeColor="accent2" w:themeShade="80"/>
      <w:sz w:val="72"/>
      <w:szCs w:val="72"/>
    </w:rPr>
  </w:style>
  <w:style w:type="paragraph" w:styleId="Heading2">
    <w:name w:val="heading 2"/>
    <w:basedOn w:val="Normal"/>
    <w:next w:val="Normal"/>
    <w:unhideWhenUsed/>
    <w:qFormat/>
    <w:rsid w:val="00961675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7A610D" w:themeColor="accent3" w:themeShade="80"/>
      <w:sz w:val="24"/>
      <w:szCs w:val="24"/>
    </w:rPr>
  </w:style>
  <w:style w:type="paragraph" w:styleId="Heading3">
    <w:name w:val="heading 3"/>
    <w:basedOn w:val="Normal"/>
    <w:next w:val="Normal"/>
    <w:unhideWhenUsed/>
    <w:qFormat/>
    <w:rsid w:val="00961675"/>
    <w:pPr>
      <w:outlineLvl w:val="2"/>
    </w:pPr>
    <w:rPr>
      <w:rFonts w:asciiTheme="majorHAnsi" w:eastAsiaTheme="majorEastAsia" w:hAnsiTheme="majorHAnsi" w:cstheme="majorBidi"/>
      <w:color w:val="53614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IntenseEmphasis">
    <w:name w:val="Intense Emphasis"/>
    <w:basedOn w:val="DefaultParagraphFont"/>
    <w:unhideWhenUsed/>
    <w:qFormat/>
    <w:rsid w:val="00961675"/>
    <w:rPr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1"/>
    <w:unhideWhenUsed/>
    <w:rsid w:val="00961675"/>
    <w:pPr>
      <w:jc w:val="right"/>
    </w:pPr>
    <w:rPr>
      <w:color w:val="935309" w:themeColor="accent2" w:themeShade="80"/>
    </w:rPr>
  </w:style>
  <w:style w:type="character" w:customStyle="1" w:styleId="FooterChar">
    <w:name w:val="Footer Char"/>
    <w:basedOn w:val="DefaultParagraphFont"/>
    <w:link w:val="Footer"/>
    <w:uiPriority w:val="1"/>
    <w:rsid w:val="00961675"/>
    <w:rPr>
      <w:color w:val="935309" w:themeColor="accent2" w:themeShade="80"/>
      <w:sz w:val="21"/>
      <w:szCs w:val="21"/>
    </w:rPr>
  </w:style>
  <w:style w:type="table" w:styleId="PlainTable4">
    <w:name w:val="Plain Table 4"/>
    <w:basedOn w:val="TableNormal"/>
    <w:uiPriority w:val="44"/>
    <w:rsid w:val="00514786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14786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  <w:caps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D0F6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432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F150C6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F150C6"/>
  </w:style>
  <w:style w:type="character" w:customStyle="1" w:styleId="eop">
    <w:name w:val="eop"/>
    <w:basedOn w:val="DefaultParagraphFont"/>
    <w:rsid w:val="00F150C6"/>
  </w:style>
  <w:style w:type="character" w:customStyle="1" w:styleId="tabchar">
    <w:name w:val="tabchar"/>
    <w:basedOn w:val="DefaultParagraphFont"/>
    <w:rsid w:val="00F15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7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\AppData\Roaming\Microsoft\Templates\Team%20meeting%20agenda%20(inform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EFAB5E73A44B11B8D6BF575EAF0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D2342-6E2F-4209-82E0-265F4B44874E}"/>
      </w:docPartPr>
      <w:docPartBody>
        <w:p w:rsidR="004738AD" w:rsidRDefault="003850AA">
          <w:pPr>
            <w:pStyle w:val="AEEFAB5E73A44B11B8D6BF575EAF0C29"/>
          </w:pPr>
          <w:r>
            <w:t>Team Meeting</w:t>
          </w:r>
        </w:p>
      </w:docPartBody>
    </w:docPart>
    <w:docPart>
      <w:docPartPr>
        <w:name w:val="4609B8FB6DC342AD8848217D027EB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579BC-7263-4C74-9648-4BADEF2F21E2}"/>
      </w:docPartPr>
      <w:docPartBody>
        <w:p w:rsidR="004738AD" w:rsidRDefault="003850AA">
          <w:pPr>
            <w:pStyle w:val="4609B8FB6DC342AD8848217D027EBEAE"/>
          </w:pPr>
          <w:r>
            <w:t>[Date | time]</w:t>
          </w:r>
        </w:p>
      </w:docPartBody>
    </w:docPart>
    <w:docPart>
      <w:docPartPr>
        <w:name w:val="3040D267A49A4D8BB9FBE32DFC4AF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01A25-C3C8-4BDD-A83C-8A0F5C1BB0DC}"/>
      </w:docPartPr>
      <w:docPartBody>
        <w:p w:rsidR="004738AD" w:rsidRDefault="003850AA">
          <w:pPr>
            <w:pStyle w:val="3040D267A49A4D8BB9FBE32DFC4AF02E"/>
          </w:pPr>
          <w:r>
            <w:t>[Location]</w:t>
          </w:r>
        </w:p>
      </w:docPartBody>
    </w:docPart>
    <w:docPart>
      <w:docPartPr>
        <w:name w:val="44C2AF2D0D8F4A738664D81B7B885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C79E0-9345-4E98-A7C6-3423B9989469}"/>
      </w:docPartPr>
      <w:docPartBody>
        <w:p w:rsidR="004738AD" w:rsidRDefault="003850AA">
          <w:pPr>
            <w:pStyle w:val="44C2AF2D0D8F4A738664D81B7B8859D4"/>
          </w:pPr>
          <w:r>
            <w:t>[Meeting called by]</w:t>
          </w:r>
        </w:p>
      </w:docPartBody>
    </w:docPart>
    <w:docPart>
      <w:docPartPr>
        <w:name w:val="B8F204BEEFB9423586FF1E669F4F1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03390-E96B-49F4-8BF6-A2BC103A1D6C}"/>
      </w:docPartPr>
      <w:docPartBody>
        <w:p w:rsidR="004738AD" w:rsidRDefault="003850AA">
          <w:pPr>
            <w:pStyle w:val="B8F204BEEFB9423586FF1E669F4F100F"/>
          </w:pPr>
          <w:r>
            <w:t>[Type of meeting]</w:t>
          </w:r>
        </w:p>
      </w:docPartBody>
    </w:docPart>
    <w:docPart>
      <w:docPartPr>
        <w:name w:val="029E226B4B7F4B5D8979969BE53FF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9E899-E24F-438C-872F-34E185166B05}"/>
      </w:docPartPr>
      <w:docPartBody>
        <w:p w:rsidR="004738AD" w:rsidRDefault="003850AA">
          <w:pPr>
            <w:pStyle w:val="029E226B4B7F4B5D8979969BE53FF93B"/>
          </w:pPr>
          <w:r>
            <w:t>[Facilitator]</w:t>
          </w:r>
        </w:p>
      </w:docPartBody>
    </w:docPart>
    <w:docPart>
      <w:docPartPr>
        <w:name w:val="7ECAA73BC0774C6EA394510458FBF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7983F-BB13-488E-8865-04F70C980EE0}"/>
      </w:docPartPr>
      <w:docPartBody>
        <w:p w:rsidR="004738AD" w:rsidRDefault="003850AA">
          <w:pPr>
            <w:pStyle w:val="7ECAA73BC0774C6EA394510458FBF7E9"/>
          </w:pPr>
          <w:r>
            <w:t>[Note taker]</w:t>
          </w:r>
        </w:p>
      </w:docPartBody>
    </w:docPart>
    <w:docPart>
      <w:docPartPr>
        <w:name w:val="E6C853F65CB942D483A8AE88EE629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67641-0B57-4E7B-9D2B-BE55F7C8BF6F}"/>
      </w:docPartPr>
      <w:docPartBody>
        <w:p w:rsidR="004738AD" w:rsidRDefault="003850AA">
          <w:pPr>
            <w:pStyle w:val="E6C853F65CB942D483A8AE88EE629105"/>
          </w:pPr>
          <w:r>
            <w:t>[Timekeeper]</w:t>
          </w:r>
        </w:p>
      </w:docPartBody>
    </w:docPart>
    <w:docPart>
      <w:docPartPr>
        <w:name w:val="E978DEDF2FB8470C84D243A9679EF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2FB68-06ED-4DA1-BE88-AD06E45B9A57}"/>
      </w:docPartPr>
      <w:docPartBody>
        <w:p w:rsidR="004738AD" w:rsidRDefault="003850AA">
          <w:pPr>
            <w:pStyle w:val="E978DEDF2FB8470C84D243A9679EFF1D"/>
          </w:pPr>
          <w:r>
            <w:t>[Attendees]</w:t>
          </w:r>
        </w:p>
      </w:docPartBody>
    </w:docPart>
    <w:docPart>
      <w:docPartPr>
        <w:name w:val="A84DBEADE7F1432AA768CA89B2837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72CB4-6652-46FB-BB75-DA98D91A758A}"/>
      </w:docPartPr>
      <w:docPartBody>
        <w:p w:rsidR="004738AD" w:rsidRDefault="003850AA">
          <w:pPr>
            <w:pStyle w:val="A84DBEADE7F1432AA768CA89B2837492"/>
          </w:pPr>
          <w:r>
            <w:t>[Time]</w:t>
          </w:r>
        </w:p>
      </w:docPartBody>
    </w:docPart>
    <w:docPart>
      <w:docPartPr>
        <w:name w:val="745712DAF72A43CF8B391E5E29759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821BE-F85D-4FD4-885E-D015D3BC4B6C}"/>
      </w:docPartPr>
      <w:docPartBody>
        <w:p w:rsidR="004A770D" w:rsidRDefault="00465056" w:rsidP="00465056">
          <w:pPr>
            <w:pStyle w:val="745712DAF72A43CF8B391E5E297599D8"/>
          </w:pPr>
          <w:r>
            <w:t>[Location]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AA"/>
    <w:rsid w:val="00346C7C"/>
    <w:rsid w:val="003850AA"/>
    <w:rsid w:val="00465056"/>
    <w:rsid w:val="004738AD"/>
    <w:rsid w:val="004A770D"/>
    <w:rsid w:val="004D6D29"/>
    <w:rsid w:val="00552F00"/>
    <w:rsid w:val="005B50AF"/>
    <w:rsid w:val="007654AB"/>
    <w:rsid w:val="00767B2B"/>
    <w:rsid w:val="00801440"/>
    <w:rsid w:val="008C682C"/>
    <w:rsid w:val="00943480"/>
    <w:rsid w:val="00A81869"/>
    <w:rsid w:val="00C36B08"/>
    <w:rsid w:val="00D07B4B"/>
    <w:rsid w:val="00F671BA"/>
    <w:rsid w:val="00FD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EFAB5E73A44B11B8D6BF575EAF0C29">
    <w:name w:val="AEEFAB5E73A44B11B8D6BF575EAF0C29"/>
  </w:style>
  <w:style w:type="paragraph" w:customStyle="1" w:styleId="4609B8FB6DC342AD8848217D027EBEAE">
    <w:name w:val="4609B8FB6DC342AD8848217D027EBEAE"/>
  </w:style>
  <w:style w:type="paragraph" w:customStyle="1" w:styleId="3040D267A49A4D8BB9FBE32DFC4AF02E">
    <w:name w:val="3040D267A49A4D8BB9FBE32DFC4AF02E"/>
  </w:style>
  <w:style w:type="paragraph" w:customStyle="1" w:styleId="44C2AF2D0D8F4A738664D81B7B8859D4">
    <w:name w:val="44C2AF2D0D8F4A738664D81B7B8859D4"/>
  </w:style>
  <w:style w:type="paragraph" w:customStyle="1" w:styleId="B8F204BEEFB9423586FF1E669F4F100F">
    <w:name w:val="B8F204BEEFB9423586FF1E669F4F100F"/>
  </w:style>
  <w:style w:type="paragraph" w:customStyle="1" w:styleId="029E226B4B7F4B5D8979969BE53FF93B">
    <w:name w:val="029E226B4B7F4B5D8979969BE53FF93B"/>
  </w:style>
  <w:style w:type="paragraph" w:customStyle="1" w:styleId="7ECAA73BC0774C6EA394510458FBF7E9">
    <w:name w:val="7ECAA73BC0774C6EA394510458FBF7E9"/>
  </w:style>
  <w:style w:type="paragraph" w:customStyle="1" w:styleId="E6C853F65CB942D483A8AE88EE629105">
    <w:name w:val="E6C853F65CB942D483A8AE88EE629105"/>
  </w:style>
  <w:style w:type="paragraph" w:customStyle="1" w:styleId="E978DEDF2FB8470C84D243A9679EFF1D">
    <w:name w:val="E978DEDF2FB8470C84D243A9679EFF1D"/>
  </w:style>
  <w:style w:type="paragraph" w:customStyle="1" w:styleId="A84DBEADE7F1432AA768CA89B2837492">
    <w:name w:val="A84DBEADE7F1432AA768CA89B2837492"/>
  </w:style>
  <w:style w:type="paragraph" w:customStyle="1" w:styleId="745712DAF72A43CF8B391E5E297599D8">
    <w:name w:val="745712DAF72A43CF8B391E5E297599D8"/>
    <w:rsid w:val="004650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2012-09-24T09:41:21+00:00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1638552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TP103463021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ED515893-F567-4E2F-92FC-39884D7865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F37E99-131F-48A3-97B1-A68DC6AEE3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40B70C-D081-4701-B5EA-25DDD5AF187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Team meeting agenda (informal)</Template>
  <TotalTime>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2020-12-08T14:40:00Z</dcterms:created>
  <dcterms:modified xsi:type="dcterms:W3CDTF">2023-01-11T10:00:00Z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