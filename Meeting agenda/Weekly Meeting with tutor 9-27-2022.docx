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61CB01D8" w:rsidR="00D85460" w:rsidRDefault="005733E3">
          <w:pPr>
            <w:pStyle w:val="Heading1"/>
          </w:pPr>
          <w:r>
            <w:t>Tutor</w:t>
          </w:r>
          <w:r w:rsidR="0095102C">
            <w:t xml:space="preserve"> Meeting</w:t>
          </w:r>
        </w:p>
      </w:sdtContent>
    </w:sdt>
    <w:p w14:paraId="5E7ACC08" w14:textId="1AA26755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09-27T14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04B61">
            <w:t>9</w:t>
          </w:r>
          <w:r w:rsidR="00F73FC7">
            <w:t>/</w:t>
          </w:r>
          <w:r w:rsidR="00F057FE">
            <w:t>27</w:t>
          </w:r>
          <w:r w:rsidR="00F73FC7">
            <w:t>/2022 2:</w:t>
          </w:r>
          <w:r w:rsidR="00887FBD">
            <w:t>00</w:t>
          </w:r>
          <w:r w:rsidR="00F73FC7">
            <w:t xml:space="preserve">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704B61">
                <w:t>Hybrid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78B86FDC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Mikael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358F40EA" w:rsidR="00514786" w:rsidRDefault="0051584C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4A8DE097" w14:textId="34A21BC0" w:rsidR="0086654C" w:rsidRDefault="00174093" w:rsidP="00DE1189">
            <w:pPr>
              <w:spacing w:after="0"/>
              <w:ind w:left="0"/>
              <w:rPr>
                <w:bCs w:val="0"/>
              </w:rPr>
            </w:pPr>
            <w:r>
              <w:t>Talking about the meeting with our stakeholder</w:t>
            </w:r>
          </w:p>
          <w:p w14:paraId="60FA34DC" w14:textId="77E1CCDB" w:rsidR="0086654C" w:rsidRDefault="0086654C" w:rsidP="00DE1189">
            <w:pPr>
              <w:spacing w:after="0"/>
              <w:ind w:left="0"/>
              <w:rPr>
                <w:bCs w:val="0"/>
              </w:rPr>
            </w:pPr>
            <w:r>
              <w:t>Planning</w:t>
            </w:r>
          </w:p>
          <w:p w14:paraId="2CAD3B3F" w14:textId="2203A6C3" w:rsidR="000D3043" w:rsidRPr="00EA4CAD" w:rsidRDefault="00DE1189" w:rsidP="00DE1189">
            <w:pPr>
              <w:spacing w:after="0"/>
              <w:ind w:left="0"/>
              <w:rPr>
                <w:bCs w:val="0"/>
              </w:rPr>
            </w:pPr>
            <w:r>
              <w:t>Questions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46BE44A0" w:rsidR="00514786" w:rsidRDefault="00887FBD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FCD9" w14:textId="77777777" w:rsidR="008A5806" w:rsidRDefault="008A5806">
      <w:r>
        <w:separator/>
      </w:r>
    </w:p>
  </w:endnote>
  <w:endnote w:type="continuationSeparator" w:id="0">
    <w:p w14:paraId="3EA29D34" w14:textId="77777777" w:rsidR="008A5806" w:rsidRDefault="008A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CCA3" w14:textId="77777777" w:rsidR="008A5806" w:rsidRDefault="008A5806">
      <w:r>
        <w:separator/>
      </w:r>
    </w:p>
  </w:footnote>
  <w:footnote w:type="continuationSeparator" w:id="0">
    <w:p w14:paraId="06CE5F1E" w14:textId="77777777" w:rsidR="008A5806" w:rsidRDefault="008A5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372831"/>
    <w:rsid w:val="0039526F"/>
    <w:rsid w:val="004C3D33"/>
    <w:rsid w:val="004D3890"/>
    <w:rsid w:val="00510C6D"/>
    <w:rsid w:val="00514786"/>
    <w:rsid w:val="0051584C"/>
    <w:rsid w:val="00520AD8"/>
    <w:rsid w:val="005733E3"/>
    <w:rsid w:val="005B0398"/>
    <w:rsid w:val="005C5D77"/>
    <w:rsid w:val="006463BE"/>
    <w:rsid w:val="00680836"/>
    <w:rsid w:val="00704B61"/>
    <w:rsid w:val="0086654C"/>
    <w:rsid w:val="00887FBD"/>
    <w:rsid w:val="008A5806"/>
    <w:rsid w:val="008E5432"/>
    <w:rsid w:val="0095102C"/>
    <w:rsid w:val="00961675"/>
    <w:rsid w:val="00965811"/>
    <w:rsid w:val="009666BD"/>
    <w:rsid w:val="009B4BDC"/>
    <w:rsid w:val="009F03B3"/>
    <w:rsid w:val="00A754D5"/>
    <w:rsid w:val="00AD5A98"/>
    <w:rsid w:val="00B51CF2"/>
    <w:rsid w:val="00B5295D"/>
    <w:rsid w:val="00B71DEC"/>
    <w:rsid w:val="00B7499F"/>
    <w:rsid w:val="00C121FA"/>
    <w:rsid w:val="00C94F7B"/>
    <w:rsid w:val="00CD0F63"/>
    <w:rsid w:val="00CD2396"/>
    <w:rsid w:val="00D85460"/>
    <w:rsid w:val="00DE1189"/>
    <w:rsid w:val="00EA4CAD"/>
    <w:rsid w:val="00F05452"/>
    <w:rsid w:val="00F057FE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46128"/>
    <w:rsid w:val="007654AB"/>
    <w:rsid w:val="00767B2B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2022-10-31T11:43:00Z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