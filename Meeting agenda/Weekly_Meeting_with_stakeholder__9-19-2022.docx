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EndPr/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326E4BE6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09-19T1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F150C6">
            <w:t>9/19/2022 10:00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EndPr/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EndPr/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EndPr/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EndPr/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26893075" w14:textId="77777777" w:rsidR="00F150C6" w:rsidRDefault="00F150C6" w:rsidP="00F150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Stakeholder will contact us and send more information about the project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814C839" w14:textId="77777777" w:rsidR="00F150C6" w:rsidRDefault="00F150C6" w:rsidP="00F150C6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Stakeholder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wil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look into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a testing environment for the project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0523D19" w14:textId="77777777" w:rsidR="00F150C6" w:rsidRDefault="00F150C6" w:rsidP="00F150C6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Solution should </w:t>
            </w: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take into account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different customer types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DFED4CD" w14:textId="029777D9" w:rsidR="00F150C6" w:rsidRPr="00F150C6" w:rsidRDefault="00F150C6" w:rsidP="00F150C6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More information about "VCS"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7DD6B85" w14:textId="77777777" w:rsidR="00F150C6" w:rsidRDefault="00F150C6" w:rsidP="00F150C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68EAA9BB" w14:textId="6671CC3E" w:rsidR="00F150C6" w:rsidRPr="00F150C6" w:rsidRDefault="00F150C6" w:rsidP="00F150C6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sdt>
              <w:sdtPr>
                <w:id w:val="-16858338"/>
                <w15:appearance w15:val="hidden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sym w:font="Wingdings" w:char="F0FC"/>
                </w:r>
              </w:sdtContent>
            </w:sdt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What does the stakeholder </w:t>
            </w:r>
            <w:proofErr w:type="gramStart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expects</w:t>
            </w:r>
            <w:proofErr w:type="gramEnd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of us? </w:t>
            </w:r>
          </w:p>
          <w:p w14:paraId="0D7E5004" w14:textId="77777777" w:rsidR="00F150C6" w:rsidRPr="00F150C6" w:rsidRDefault="00F150C6" w:rsidP="00F150C6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-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ab/>
              <w:t>We need to create a POC for a centralized firewall in/or AWS/MS Azure </w:t>
            </w:r>
          </w:p>
          <w:p w14:paraId="41D05E34" w14:textId="77777777" w:rsidR="00F150C6" w:rsidRPr="00F150C6" w:rsidRDefault="00F150C6" w:rsidP="00F150C6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-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ab/>
              <w:t>Some on site locations need to be able to connect to the cloud firewall </w:t>
            </w:r>
          </w:p>
          <w:p w14:paraId="71BAC5EE" w14:textId="77777777" w:rsidR="00F150C6" w:rsidRPr="00F150C6" w:rsidRDefault="00F150C6" w:rsidP="00F150C6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- 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ab/>
            </w:r>
            <w:proofErr w:type="spellStart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Github</w:t>
            </w:r>
            <w:proofErr w:type="spellEnd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code commit to AWS, and access control  </w:t>
            </w:r>
          </w:p>
          <w:p w14:paraId="254841E2" w14:textId="77777777" w:rsidR="00F150C6" w:rsidRPr="00F150C6" w:rsidRDefault="00F150C6" w:rsidP="00F150C6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- 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ab/>
            </w:r>
            <w:proofErr w:type="spellStart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Github</w:t>
            </w:r>
            <w:proofErr w:type="spellEnd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for sharing files </w:t>
            </w:r>
          </w:p>
          <w:p w14:paraId="60144FD8" w14:textId="77777777" w:rsidR="00F150C6" w:rsidRPr="00F150C6" w:rsidRDefault="00F150C6" w:rsidP="00F150C6">
            <w:pPr>
              <w:spacing w:before="0" w:after="0"/>
              <w:ind w:left="705" w:hanging="7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- 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ab/>
              <w:t xml:space="preserve">The stakeholder wants a presentation about our on the possible solution we researched. We should create </w:t>
            </w:r>
            <w:proofErr w:type="spellStart"/>
            <w:proofErr w:type="gramStart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a</w:t>
            </w:r>
            <w:proofErr w:type="spellEnd"/>
            <w:proofErr w:type="gramEnd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architectural design for the project (stakeholder suggested </w:t>
            </w:r>
            <w:proofErr w:type="spellStart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Archimate</w:t>
            </w:r>
            <w:proofErr w:type="spellEnd"/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). Microsoft Visio can also be used. </w:t>
            </w:r>
          </w:p>
          <w:p w14:paraId="0647FC05" w14:textId="77777777" w:rsidR="00F150C6" w:rsidRPr="00F150C6" w:rsidRDefault="00F150C6" w:rsidP="00F150C6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- 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ab/>
              <w:t>Implement firewall changes as soon as possible (by pipelines) </w:t>
            </w:r>
          </w:p>
          <w:p w14:paraId="129C0A89" w14:textId="77777777" w:rsidR="00F150C6" w:rsidRPr="00F150C6" w:rsidRDefault="00F150C6" w:rsidP="00F150C6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- 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ab/>
              <w:t>We need to use security groups/ACL’s or both in the cloud. </w:t>
            </w:r>
          </w:p>
          <w:p w14:paraId="074CDE86" w14:textId="77777777" w:rsidR="00F150C6" w:rsidRPr="00F150C6" w:rsidRDefault="00F150C6" w:rsidP="00F150C6">
            <w:pPr>
              <w:spacing w:before="0" w:after="0"/>
              <w:ind w:left="705" w:hanging="7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-</w:t>
            </w:r>
            <w:r w:rsidRPr="00F150C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ab/>
              <w:t>We need to create a manual where we explain how we did things with background information of the decisions made.  </w:t>
            </w:r>
          </w:p>
          <w:p w14:paraId="2CAD3B3F" w14:textId="76C27002" w:rsidR="000D3043" w:rsidRPr="00EA4CAD" w:rsidRDefault="000D3043" w:rsidP="00DE1189">
            <w:pPr>
              <w:spacing w:after="0"/>
              <w:ind w:left="0"/>
              <w:rPr>
                <w:bCs w:val="0"/>
              </w:rPr>
            </w:pP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3AE1D382" w14:textId="61953114" w:rsidR="00514786" w:rsidRDefault="00F150C6" w:rsidP="00537F75">
                <w:pPr>
                  <w:spacing w:after="0"/>
                </w:pPr>
                <w:r>
                  <w:t>35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C5DDD" w14:textId="77777777" w:rsidR="00521F0F" w:rsidRDefault="00521F0F">
      <w:r>
        <w:separator/>
      </w:r>
    </w:p>
  </w:endnote>
  <w:endnote w:type="continuationSeparator" w:id="0">
    <w:p w14:paraId="35CDDC9C" w14:textId="77777777" w:rsidR="00521F0F" w:rsidRDefault="0052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7B05" w14:textId="77777777" w:rsidR="00521F0F" w:rsidRDefault="00521F0F">
      <w:r>
        <w:separator/>
      </w:r>
    </w:p>
  </w:footnote>
  <w:footnote w:type="continuationSeparator" w:id="0">
    <w:p w14:paraId="61023F7A" w14:textId="77777777" w:rsidR="00521F0F" w:rsidRDefault="00521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2A593A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B0398"/>
    <w:rsid w:val="005C5D77"/>
    <w:rsid w:val="006463BE"/>
    <w:rsid w:val="00680836"/>
    <w:rsid w:val="00704B61"/>
    <w:rsid w:val="0086654C"/>
    <w:rsid w:val="00887FBD"/>
    <w:rsid w:val="008E5432"/>
    <w:rsid w:val="0095102C"/>
    <w:rsid w:val="00961675"/>
    <w:rsid w:val="00965811"/>
    <w:rsid w:val="009666BD"/>
    <w:rsid w:val="009B4BDC"/>
    <w:rsid w:val="009F03B3"/>
    <w:rsid w:val="009F6F6B"/>
    <w:rsid w:val="00A754D5"/>
    <w:rsid w:val="00AD5A98"/>
    <w:rsid w:val="00B51CF2"/>
    <w:rsid w:val="00B5295D"/>
    <w:rsid w:val="00B71DEC"/>
    <w:rsid w:val="00B7499F"/>
    <w:rsid w:val="00BA0AB4"/>
    <w:rsid w:val="00C121FA"/>
    <w:rsid w:val="00C94F7B"/>
    <w:rsid w:val="00CD0F63"/>
    <w:rsid w:val="00CD2396"/>
    <w:rsid w:val="00D85460"/>
    <w:rsid w:val="00DE1189"/>
    <w:rsid w:val="00EA4CAD"/>
    <w:rsid w:val="00F05452"/>
    <w:rsid w:val="00F150C6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943480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2022-09-23T12:25:00Z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