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EndPr/>
      <w:sdtContent>
        <w:p w14:paraId="5B0B6050" w14:textId="61662010" w:rsidR="00D85460" w:rsidRDefault="00AD02E1">
          <w:pPr>
            <w:pStyle w:val="Heading1"/>
          </w:pPr>
          <w:r>
            <w:t>Tutor</w:t>
          </w:r>
          <w:r w:rsidR="0095102C">
            <w:t xml:space="preserve"> Meeting</w:t>
          </w:r>
        </w:p>
      </w:sdtContent>
    </w:sdt>
    <w:p w14:paraId="5E7ACC08" w14:textId="2807B93D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09-12T14:3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704B61">
            <w:t>9</w:t>
          </w:r>
          <w:r w:rsidR="00F73FC7">
            <w:t>/1</w:t>
          </w:r>
          <w:r w:rsidR="00704B61">
            <w:t>2</w:t>
          </w:r>
          <w:r w:rsidR="00F73FC7">
            <w:t>/2022 2:30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EndPr/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EndPr/>
            <w:sdtContent>
              <w:r w:rsidR="00704B61">
                <w:t>Hybrid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A0C0B36" w14:textId="625F0F2D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EndPr/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0BD16022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EndPr/>
              <w:sdtContent>
                <w:r w:rsidR="00B71DEC">
                  <w:t xml:space="preserve">: </w:t>
                </w:r>
                <w:r w:rsidR="00C94F7B">
                  <w:t>Aleksandar, Teun &amp; Mikael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C802F8F" w14:textId="358F40EA" w:rsidR="00514786" w:rsidRDefault="0051584C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32A459B3" w14:textId="513071E3" w:rsidR="00DE1189" w:rsidRDefault="00B51CF2" w:rsidP="00DE1189">
            <w:pPr>
              <w:spacing w:after="0"/>
              <w:ind w:left="0"/>
              <w:rPr>
                <w:bCs w:val="0"/>
              </w:rPr>
            </w:pPr>
            <w:r>
              <w:t>Intro with our tutor</w:t>
            </w:r>
          </w:p>
          <w:p w14:paraId="4A8DE097" w14:textId="67D13C11" w:rsidR="0086654C" w:rsidRDefault="0086654C" w:rsidP="00DE1189">
            <w:pPr>
              <w:spacing w:after="0"/>
              <w:ind w:left="0"/>
              <w:rPr>
                <w:bCs w:val="0"/>
              </w:rPr>
            </w:pPr>
            <w:r>
              <w:t>Talking about the project</w:t>
            </w:r>
          </w:p>
          <w:p w14:paraId="60FA34DC" w14:textId="77E1CCDB" w:rsidR="0086654C" w:rsidRDefault="0086654C" w:rsidP="00DE1189">
            <w:pPr>
              <w:spacing w:after="0"/>
              <w:ind w:left="0"/>
              <w:rPr>
                <w:bCs w:val="0"/>
              </w:rPr>
            </w:pPr>
            <w:r>
              <w:t>Planning</w:t>
            </w:r>
          </w:p>
          <w:p w14:paraId="2CAD3B3F" w14:textId="2203A6C3" w:rsidR="000D3043" w:rsidRPr="00EA4CAD" w:rsidRDefault="00DE1189" w:rsidP="00DE1189">
            <w:pPr>
              <w:spacing w:after="0"/>
              <w:ind w:left="0"/>
              <w:rPr>
                <w:bCs w:val="0"/>
              </w:rPr>
            </w:pPr>
            <w:r>
              <w:t>Questions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3AE1D382" w14:textId="08A808DC" w:rsidR="00514786" w:rsidRDefault="00B51CF2" w:rsidP="00537F75">
                <w:pPr>
                  <w:spacing w:after="0"/>
                </w:pPr>
                <w:r>
                  <w:t>3</w:t>
                </w:r>
                <w:r w:rsidR="000B773B">
                  <w:t>0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B2FF" w14:textId="77777777" w:rsidR="00D1549D" w:rsidRDefault="00D1549D">
      <w:r>
        <w:separator/>
      </w:r>
    </w:p>
  </w:endnote>
  <w:endnote w:type="continuationSeparator" w:id="0">
    <w:p w14:paraId="3409CE14" w14:textId="77777777" w:rsidR="00D1549D" w:rsidRDefault="00D1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00F7" w14:textId="77777777" w:rsidR="00D1549D" w:rsidRDefault="00D1549D">
      <w:r>
        <w:separator/>
      </w:r>
    </w:p>
  </w:footnote>
  <w:footnote w:type="continuationSeparator" w:id="0">
    <w:p w14:paraId="7D42EF4B" w14:textId="77777777" w:rsidR="00D1549D" w:rsidRDefault="00D15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C0F88"/>
    <w:rsid w:val="0022656D"/>
    <w:rsid w:val="0039526F"/>
    <w:rsid w:val="004C3D33"/>
    <w:rsid w:val="004D3890"/>
    <w:rsid w:val="00510C6D"/>
    <w:rsid w:val="00514786"/>
    <w:rsid w:val="0051584C"/>
    <w:rsid w:val="00520AD8"/>
    <w:rsid w:val="005B0398"/>
    <w:rsid w:val="005C5D77"/>
    <w:rsid w:val="006463BE"/>
    <w:rsid w:val="00704B61"/>
    <w:rsid w:val="0086654C"/>
    <w:rsid w:val="008E5432"/>
    <w:rsid w:val="0095102C"/>
    <w:rsid w:val="00961675"/>
    <w:rsid w:val="009666BD"/>
    <w:rsid w:val="009B4BDC"/>
    <w:rsid w:val="009F03B3"/>
    <w:rsid w:val="00AD02E1"/>
    <w:rsid w:val="00AD5A98"/>
    <w:rsid w:val="00B51CF2"/>
    <w:rsid w:val="00B5295D"/>
    <w:rsid w:val="00B71DEC"/>
    <w:rsid w:val="00B7499F"/>
    <w:rsid w:val="00C121FA"/>
    <w:rsid w:val="00C94F7B"/>
    <w:rsid w:val="00CD0F63"/>
    <w:rsid w:val="00CD2396"/>
    <w:rsid w:val="00D1549D"/>
    <w:rsid w:val="00D85460"/>
    <w:rsid w:val="00DE1189"/>
    <w:rsid w:val="00EA4CAD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21421"/>
    <w:rsid w:val="003850AA"/>
    <w:rsid w:val="00465056"/>
    <w:rsid w:val="004738AD"/>
    <w:rsid w:val="004A770D"/>
    <w:rsid w:val="004D6D29"/>
    <w:rsid w:val="00552F00"/>
    <w:rsid w:val="005B50AF"/>
    <w:rsid w:val="007654AB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2022-09-23T12:23:00Z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